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96424" w14:textId="2F8CA997" w:rsidR="00E645BD" w:rsidRPr="006C48E6" w:rsidRDefault="00D010C7" w:rsidP="006C48E6">
      <w:pPr>
        <w:pStyle w:val="aa"/>
        <w:spacing w:line="480" w:lineRule="atLeast"/>
      </w:pPr>
      <w:bookmarkStart w:id="0" w:name="_Toc185994134"/>
      <w:r>
        <w:rPr>
          <w:rFonts w:hint="eastAsia"/>
          <w:lang w:eastAsia="zh-CN"/>
        </w:rPr>
        <w:t>A</w:t>
      </w:r>
      <w:r>
        <w:rPr>
          <w:lang w:eastAsia="zh-CN"/>
        </w:rPr>
        <w:t xml:space="preserve"> Simplified Implementation of Cloud Computing</w:t>
      </w:r>
    </w:p>
    <w:p w14:paraId="3D93B310" w14:textId="5E4ED3C9" w:rsidR="00E645BD" w:rsidRPr="00717A0D" w:rsidRDefault="00E645BD" w:rsidP="00717A0D">
      <w:pPr>
        <w:pStyle w:val="AUTHOR"/>
      </w:pPr>
    </w:p>
    <w:p w14:paraId="66493B8F" w14:textId="5114A7F6" w:rsidR="00E645BD" w:rsidRPr="00D27739" w:rsidRDefault="00D010C7" w:rsidP="00717A0D">
      <w:pPr>
        <w:pStyle w:val="AUTHOR"/>
      </w:pPr>
      <w:r>
        <w:rPr>
          <w:rFonts w:hint="eastAsia"/>
          <w:lang w:eastAsia="zh-CN"/>
        </w:rPr>
        <w:t>Yuxin</w:t>
      </w:r>
      <w:r>
        <w:t xml:space="preserve"> </w:t>
      </w:r>
      <w:r>
        <w:rPr>
          <w:rFonts w:hint="eastAsia"/>
          <w:lang w:eastAsia="zh-CN"/>
        </w:rPr>
        <w:t>Cui</w:t>
      </w:r>
    </w:p>
    <w:p w14:paraId="227ED97B" w14:textId="0DF510C3" w:rsidR="00E645BD" w:rsidRPr="00D27739" w:rsidRDefault="00151D68" w:rsidP="00717A0D">
      <w:pPr>
        <w:pStyle w:val="AFFILIATION"/>
      </w:pPr>
      <w:r w:rsidRPr="00151D68">
        <w:rPr>
          <w:rFonts w:hint="eastAsia"/>
        </w:rPr>
        <w:t>School of Computer Science and Engineering</w:t>
      </w:r>
    </w:p>
    <w:p w14:paraId="776A192C" w14:textId="357217C9" w:rsidR="00E645BD" w:rsidRPr="00D27739" w:rsidRDefault="00D010C7" w:rsidP="00717A0D">
      <w:pPr>
        <w:pStyle w:val="AFFILIATION"/>
      </w:pPr>
      <w:r>
        <w:t>South China University of Technology</w:t>
      </w:r>
      <w:r w:rsidR="00E645BD" w:rsidRPr="00D27739">
        <w:t xml:space="preserve">, </w:t>
      </w:r>
      <w:r>
        <w:t>Guangzhou</w:t>
      </w:r>
      <w:r w:rsidR="00363FB3">
        <w:t xml:space="preserve">, </w:t>
      </w:r>
      <w:r>
        <w:t>Guangdong</w:t>
      </w:r>
    </w:p>
    <w:p w14:paraId="3C54B6DA" w14:textId="7125B90F" w:rsidR="00E645BD" w:rsidRPr="00E66131" w:rsidRDefault="00E645BD" w:rsidP="00077994">
      <w:pPr>
        <w:pStyle w:val="ReportNumber"/>
        <w:spacing w:before="5760"/>
      </w:pPr>
    </w:p>
    <w:p w14:paraId="18F7AB6E" w14:textId="329FA345" w:rsidR="00E645BD" w:rsidRDefault="00E645BD" w:rsidP="00E645BD">
      <w:pPr>
        <w:pStyle w:val="ReportNumber"/>
      </w:pPr>
    </w:p>
    <w:p w14:paraId="70785374" w14:textId="5F1E0153" w:rsidR="00E645BD" w:rsidRPr="00E66131" w:rsidRDefault="00E645BD" w:rsidP="00E645BD">
      <w:pPr>
        <w:pStyle w:val="ReportNumber"/>
      </w:pPr>
    </w:p>
    <w:p w14:paraId="561CE604" w14:textId="7265A772" w:rsidR="00B30420" w:rsidRDefault="00D010C7" w:rsidP="00151D68">
      <w:pPr>
        <w:pStyle w:val="PUBdate"/>
      </w:pPr>
      <w:r w:rsidRPr="00D010C7">
        <w:rPr>
          <w:rFonts w:hint="eastAsia"/>
          <w:lang w:eastAsia="zh-CN"/>
        </w:rPr>
        <w:t>Aug</w:t>
      </w:r>
      <w:r w:rsidRPr="00D010C7">
        <w:rPr>
          <w:lang w:eastAsia="zh-CN"/>
        </w:rPr>
        <w:t>.</w:t>
      </w:r>
      <w:r w:rsidR="00E645BD" w:rsidRPr="00D010C7">
        <w:t xml:space="preserve"> </w:t>
      </w:r>
      <w:r w:rsidRPr="00D010C7">
        <w:t>2022</w:t>
      </w:r>
    </w:p>
    <w:p w14:paraId="491A213E" w14:textId="00971487" w:rsidR="00CB0438" w:rsidRPr="001313C2" w:rsidRDefault="00D74BF2" w:rsidP="001313C2">
      <w:pPr>
        <w:pStyle w:val="HEADfrontmatter"/>
      </w:pPr>
      <w:bookmarkStart w:id="1" w:name="_Toc508752390"/>
      <w:bookmarkStart w:id="2" w:name="_Toc61530713"/>
      <w:bookmarkStart w:id="3" w:name="_Toc85203009"/>
      <w:r w:rsidRPr="001313C2">
        <w:lastRenderedPageBreak/>
        <w:t>A</w:t>
      </w:r>
      <w:bookmarkEnd w:id="1"/>
      <w:r w:rsidR="001313C2">
        <w:t>BSTRACT</w:t>
      </w:r>
      <w:bookmarkEnd w:id="2"/>
      <w:bookmarkEnd w:id="3"/>
    </w:p>
    <w:p w14:paraId="5AE961EB" w14:textId="6ACAE73D" w:rsidR="004D5619" w:rsidRPr="00A00E59" w:rsidRDefault="00151D68" w:rsidP="003563C2">
      <w:pPr>
        <w:pStyle w:val="BodyNoindent"/>
      </w:pPr>
      <w:r w:rsidRPr="00151D68">
        <w:t>Cloud computing is becoming an important part of every-day lives because</w:t>
      </w:r>
      <w:r>
        <w:t xml:space="preserve"> </w:t>
      </w:r>
      <w:r w:rsidRPr="00151D68">
        <w:t>it is powering critical applications from banking, social media, news, entertainment, and much more.</w:t>
      </w:r>
      <w:r>
        <w:t xml:space="preserve"> </w:t>
      </w:r>
      <w:r w:rsidRPr="00151D68">
        <w:t>Cloud computing is one of the most important parts of the modern infrastructure that is impacting our daily lives</w:t>
      </w:r>
      <w:r>
        <w:t xml:space="preserve">. </w:t>
      </w:r>
      <w:proofErr w:type="gramStart"/>
      <w:r>
        <w:t>In the course of</w:t>
      </w:r>
      <w:proofErr w:type="gramEnd"/>
      <w:r>
        <w:t xml:space="preserve"> </w:t>
      </w:r>
      <w:r w:rsidR="00F56DAB">
        <w:t xml:space="preserve">Artificial Intelligence and Cloud </w:t>
      </w:r>
      <w:r w:rsidR="00F56DAB">
        <w:rPr>
          <w:rFonts w:hint="eastAsia"/>
          <w:lang w:eastAsia="zh-CN"/>
        </w:rPr>
        <w:t>C</w:t>
      </w:r>
      <w:r w:rsidR="00F56DAB">
        <w:t xml:space="preserve">omputing, I developed </w:t>
      </w:r>
      <w:r w:rsidR="00F56DAB" w:rsidRPr="00F56DAB">
        <w:t>a simplified cloud</w:t>
      </w:r>
      <w:r w:rsidR="00F56DAB">
        <w:t xml:space="preserve"> </w:t>
      </w:r>
      <w:r w:rsidR="00F56DAB" w:rsidRPr="00F56DAB">
        <w:t>system</w:t>
      </w:r>
      <w:r w:rsidR="00F56DAB">
        <w:t xml:space="preserve"> </w:t>
      </w:r>
      <w:r w:rsidR="00F56DAB" w:rsidRPr="00F56DAB">
        <w:t>and deploy it to run some example applications</w:t>
      </w:r>
      <w:r w:rsidR="00F56DAB">
        <w:t>.</w:t>
      </w:r>
    </w:p>
    <w:p w14:paraId="248CD2E7" w14:textId="1F52E3C4" w:rsidR="00E645BD" w:rsidRPr="003563C2" w:rsidRDefault="001B103F" w:rsidP="003563C2">
      <w:pPr>
        <w:pStyle w:val="BodyNoindent"/>
      </w:pPr>
      <w:r>
        <w:t>Keywords:</w:t>
      </w:r>
      <w:r w:rsidRPr="003563C2">
        <w:rPr>
          <w:color w:val="0000FF"/>
        </w:rPr>
        <w:t xml:space="preserve"> </w:t>
      </w:r>
      <w:r w:rsidR="00F56DAB">
        <w:t>Artificial Intelligence</w:t>
      </w:r>
      <w:r w:rsidR="00F56DAB">
        <w:t xml:space="preserve">, </w:t>
      </w:r>
      <w:r w:rsidR="00F56DAB">
        <w:t xml:space="preserve">Cloud </w:t>
      </w:r>
      <w:r w:rsidR="00F56DAB">
        <w:rPr>
          <w:rFonts w:hint="eastAsia"/>
          <w:lang w:eastAsia="zh-CN"/>
        </w:rPr>
        <w:t>C</w:t>
      </w:r>
      <w:r w:rsidR="00F56DAB">
        <w:t>omputing</w:t>
      </w:r>
      <w:r w:rsidR="00F56DAB">
        <w:t>, Docker</w:t>
      </w:r>
    </w:p>
    <w:p w14:paraId="33019119" w14:textId="66D2B017" w:rsidR="00E645BD" w:rsidRDefault="00E645BD">
      <w:r>
        <w:br w:type="page"/>
      </w:r>
    </w:p>
    <w:p w14:paraId="7DD3BFEF" w14:textId="458077D9" w:rsidR="00F36EA2" w:rsidRPr="00C14DA3" w:rsidRDefault="002E396F" w:rsidP="00343906">
      <w:pPr>
        <w:pStyle w:val="1"/>
      </w:pPr>
      <w:bookmarkStart w:id="4" w:name="_Toc85203014"/>
      <w:bookmarkEnd w:id="0"/>
      <w:r>
        <w:lastRenderedPageBreak/>
        <w:t>Assignment #1 create cluster manager</w:t>
      </w:r>
      <w:bookmarkEnd w:id="4"/>
    </w:p>
    <w:p w14:paraId="275A44A8" w14:textId="5FA72D0F" w:rsidR="00FB0FA9" w:rsidRDefault="00FB0FA9" w:rsidP="00FB0FA9">
      <w:pPr>
        <w:pStyle w:val="BodyNoindent"/>
        <w:rPr>
          <w:shd w:val="clear" w:color="auto" w:fill="FFFFFF"/>
        </w:rPr>
      </w:pPr>
      <w:r>
        <w:rPr>
          <w:shd w:val="clear" w:color="auto" w:fill="FFFFFF"/>
        </w:rPr>
        <w:t>I designed a simple cluster manager which support these command</w:t>
      </w:r>
      <w:r w:rsidR="006571A5">
        <w:rPr>
          <w:shd w:val="clear" w:color="auto" w:fill="FFFFFF"/>
        </w:rPr>
        <w:t>s</w:t>
      </w:r>
      <w:r>
        <w:rPr>
          <w:shd w:val="clear" w:color="auto" w:fill="FFFFFF"/>
        </w:rPr>
        <w:t xml:space="preserve"> below:</w:t>
      </w:r>
    </w:p>
    <w:p w14:paraId="627FF3FC" w14:textId="4E6A2002" w:rsidR="00FB0FA9" w:rsidRDefault="00FB0FA9" w:rsidP="00FB0FA9">
      <w:r>
        <w:t>&gt;&gt;&gt; python3 cm.py create 3</w:t>
      </w:r>
    </w:p>
    <w:p w14:paraId="56B7BD3D" w14:textId="3CA672AE" w:rsidR="00FB0FA9" w:rsidRDefault="00FB0FA9" w:rsidP="00FB0FA9">
      <w:r>
        <w:rPr>
          <w:rFonts w:hint="eastAsia"/>
        </w:rPr>
        <w:t>T</w:t>
      </w:r>
      <w:r>
        <w:t>his command will create three docker containers with Ubuntu operating system.</w:t>
      </w:r>
    </w:p>
    <w:p w14:paraId="7FB604E9" w14:textId="5323304D" w:rsidR="00FB0FA9" w:rsidRDefault="00FB0FA9" w:rsidP="00FB0FA9">
      <w:r>
        <w:rPr>
          <w:rFonts w:hint="eastAsia"/>
        </w:rPr>
        <w:t>&gt;</w:t>
      </w:r>
      <w:r>
        <w:t>&gt;&gt; python3 cm.py create 3 centos</w:t>
      </w:r>
    </w:p>
    <w:p w14:paraId="0800E1FA" w14:textId="47CDC6A8" w:rsidR="00FB0FA9" w:rsidRDefault="00FB0FA9" w:rsidP="00FB0FA9">
      <w:r>
        <w:rPr>
          <w:rFonts w:hint="eastAsia"/>
        </w:rPr>
        <w:t>T</w:t>
      </w:r>
      <w:r>
        <w:t xml:space="preserve">his command will create three docker containers with </w:t>
      </w:r>
      <w:r w:rsidR="006571A5">
        <w:t>Centos operating system.</w:t>
      </w:r>
    </w:p>
    <w:p w14:paraId="3C4AF8EB" w14:textId="40E4AE2F" w:rsidR="006571A5" w:rsidRDefault="006571A5" w:rsidP="00FB0FA9">
      <w:r>
        <w:rPr>
          <w:rFonts w:hint="eastAsia"/>
        </w:rPr>
        <w:t>&gt;</w:t>
      </w:r>
      <w:r>
        <w:t>&gt;&gt; python3 cm.py start</w:t>
      </w:r>
    </w:p>
    <w:p w14:paraId="1FFB26C1" w14:textId="6F838AD9" w:rsidR="006571A5" w:rsidRDefault="006571A5" w:rsidP="00FB0FA9">
      <w:r>
        <w:t>This command will start all docker containers.</w:t>
      </w:r>
    </w:p>
    <w:p w14:paraId="2472AA2F" w14:textId="3AAE33C7" w:rsidR="006571A5" w:rsidRDefault="006571A5" w:rsidP="00FB0FA9">
      <w:r>
        <w:rPr>
          <w:rFonts w:hint="eastAsia"/>
        </w:rPr>
        <w:t>&gt;</w:t>
      </w:r>
      <w:r>
        <w:t>&gt;&gt; python3 cm.py exec “ls”</w:t>
      </w:r>
    </w:p>
    <w:p w14:paraId="4805263F" w14:textId="205852A9" w:rsidR="006571A5" w:rsidRDefault="006571A5" w:rsidP="00FB0FA9">
      <w:r>
        <w:t>This command will make all docker containers execute “ls” command.</w:t>
      </w:r>
    </w:p>
    <w:p w14:paraId="7767E9BE" w14:textId="0402BBB9" w:rsidR="006571A5" w:rsidRDefault="006571A5" w:rsidP="00FB0FA9">
      <w:r>
        <w:rPr>
          <w:rFonts w:hint="eastAsia"/>
        </w:rPr>
        <w:t>&gt;</w:t>
      </w:r>
      <w:r>
        <w:t>&gt;&gt; pyhton3 cm.py exec 2 “ls”</w:t>
      </w:r>
    </w:p>
    <w:p w14:paraId="5AB9FACE" w14:textId="7794B6EC" w:rsidR="006571A5" w:rsidRDefault="006571A5" w:rsidP="00FB0FA9">
      <w:r>
        <w:rPr>
          <w:rFonts w:hint="eastAsia"/>
        </w:rPr>
        <w:t>T</w:t>
      </w:r>
      <w:r>
        <w:t>his command will make two docker containers execute “ls” command.</w:t>
      </w:r>
    </w:p>
    <w:p w14:paraId="213686FA" w14:textId="36EC6023" w:rsidR="006571A5" w:rsidRDefault="006571A5" w:rsidP="00FB0FA9">
      <w:r>
        <w:rPr>
          <w:rFonts w:hint="eastAsia"/>
        </w:rPr>
        <w:t>&gt;</w:t>
      </w:r>
      <w:r>
        <w:t>&gt;&gt; python3 cm.py stop</w:t>
      </w:r>
    </w:p>
    <w:p w14:paraId="299AFA79" w14:textId="77777777" w:rsidR="006571A5" w:rsidRDefault="006571A5" w:rsidP="006571A5">
      <w:r>
        <w:rPr>
          <w:rFonts w:hint="eastAsia"/>
        </w:rPr>
        <w:t>T</w:t>
      </w:r>
      <w:r>
        <w:t>his command will stop all docker containers immediately.</w:t>
      </w:r>
    </w:p>
    <w:p w14:paraId="0A21DF1B" w14:textId="77777777" w:rsidR="006571A5" w:rsidRDefault="006571A5" w:rsidP="006571A5">
      <w:r>
        <w:rPr>
          <w:rFonts w:hint="eastAsia"/>
        </w:rPr>
        <w:t>&gt;</w:t>
      </w:r>
      <w:r>
        <w:t>&gt;&gt; python3 cm.py stop 3</w:t>
      </w:r>
    </w:p>
    <w:p w14:paraId="7C2B22DE" w14:textId="77777777" w:rsidR="00EF6049" w:rsidRDefault="006571A5" w:rsidP="006571A5">
      <w:r>
        <w:rPr>
          <w:rFonts w:hint="eastAsia"/>
        </w:rPr>
        <w:t>T</w:t>
      </w:r>
      <w:r>
        <w:t>his command will</w:t>
      </w:r>
      <w:r w:rsidR="00EF6049">
        <w:t xml:space="preserve"> wait three seconds and stop all docker containers.</w:t>
      </w:r>
    </w:p>
    <w:p w14:paraId="358D439E" w14:textId="77777777" w:rsidR="00EF6049" w:rsidRDefault="00EF6049" w:rsidP="006571A5">
      <w:r>
        <w:rPr>
          <w:rFonts w:hint="eastAsia"/>
        </w:rPr>
        <w:t>&gt;</w:t>
      </w:r>
      <w:r>
        <w:t>&gt;&gt; python3 cm.py list</w:t>
      </w:r>
    </w:p>
    <w:p w14:paraId="052332D3" w14:textId="77777777" w:rsidR="00DA61D7" w:rsidRDefault="00EF6049" w:rsidP="006571A5">
      <w:r>
        <w:rPr>
          <w:rFonts w:hint="eastAsia"/>
        </w:rPr>
        <w:t>T</w:t>
      </w:r>
      <w:r>
        <w:t>his command will list all docker containers.</w:t>
      </w:r>
    </w:p>
    <w:p w14:paraId="5F0984FF" w14:textId="02954528" w:rsidR="00DA61D7" w:rsidRPr="00DA61D7" w:rsidRDefault="00DA61D7" w:rsidP="00DA61D7">
      <w:pPr>
        <w:pStyle w:val="BodyNoindent"/>
        <w:rPr>
          <w:shd w:val="clear" w:color="auto" w:fill="FFFFFF"/>
        </w:rPr>
      </w:pP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 xml:space="preserve">he cluster manager </w:t>
      </w:r>
      <w:proofErr w:type="gramStart"/>
      <w:r>
        <w:rPr>
          <w:shd w:val="clear" w:color="auto" w:fill="FFFFFF"/>
        </w:rPr>
        <w:t>is able to</w:t>
      </w:r>
      <w:proofErr w:type="gramEnd"/>
      <w:r>
        <w:rPr>
          <w:shd w:val="clear" w:color="auto" w:fill="FFFFFF"/>
        </w:rPr>
        <w:t xml:space="preserve"> create any number docker containers and start executing some commands in these docker containers.</w:t>
      </w:r>
    </w:p>
    <w:p w14:paraId="3611BECA" w14:textId="1B5B4B50" w:rsidR="00DA61D7" w:rsidRDefault="00DA61D7" w:rsidP="006571A5">
      <w:r>
        <w:rPr>
          <w:rFonts w:hint="eastAsia"/>
        </w:rPr>
        <w:t>T</w:t>
      </w:r>
      <w:r>
        <w:t>he main function of cluster manager is given as follows:</w:t>
      </w:r>
    </w:p>
    <w:p w14:paraId="3B14DA53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if</w:t>
      </w: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__name__ == </w:t>
      </w:r>
      <w:r w:rsidRPr="00DA61D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'__main__'</w:t>
      </w: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2A087CD1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argc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len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22A92F86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DA61D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assert</w:t>
      </w: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argc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&gt;= 2  </w:t>
      </w:r>
    </w:p>
    <w:p w14:paraId="4F90FA1A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match </w:t>
      </w:r>
      <w:proofErr w:type="spellStart"/>
      <w:proofErr w:type="gram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[1]:  </w:t>
      </w:r>
    </w:p>
    <w:p w14:paraId="07D789CC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case </w:t>
      </w:r>
      <w:r w:rsidRPr="00DA61D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"create"</w:t>
      </w: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72CDFC1F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DA61D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if</w:t>
      </w: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len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== 3:  </w:t>
      </w:r>
    </w:p>
    <w:p w14:paraId="634E271F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proofErr w:type="spell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cm_create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(int(</w:t>
      </w:r>
      <w:proofErr w:type="spellStart"/>
      <w:proofErr w:type="gram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[2]))  </w:t>
      </w:r>
    </w:p>
    <w:p w14:paraId="483FC5D3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DA61D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elif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len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== 4:  </w:t>
      </w:r>
    </w:p>
    <w:p w14:paraId="51950944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proofErr w:type="spell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cm_create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(int(</w:t>
      </w:r>
      <w:proofErr w:type="spellStart"/>
      <w:proofErr w:type="gram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[2]), list(</w:t>
      </w:r>
      <w:proofErr w:type="spell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[3]))  </w:t>
      </w:r>
    </w:p>
    <w:p w14:paraId="5D9158D5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DA61D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elif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len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== 5:  </w:t>
      </w:r>
    </w:p>
    <w:p w14:paraId="2C09C922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cm_create(int(</w:t>
      </w:r>
      <w:proofErr w:type="gram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gram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[2]), list(sys.argv[3]), sys.argv[4])  </w:t>
      </w:r>
    </w:p>
    <w:p w14:paraId="0E75EA75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case </w:t>
      </w:r>
      <w:r w:rsidRPr="00DA61D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"start"</w:t>
      </w: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5CB03A75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</w:t>
      </w:r>
      <w:proofErr w:type="gram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start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6FBF7DEE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case </w:t>
      </w:r>
      <w:r w:rsidRPr="00DA61D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"exec"</w:t>
      </w: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204F1517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DA61D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if</w:t>
      </w: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len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== 3:  </w:t>
      </w:r>
    </w:p>
    <w:p w14:paraId="14E8D020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proofErr w:type="spell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cm_exec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len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(containers), </w:t>
      </w:r>
      <w:proofErr w:type="spellStart"/>
      <w:proofErr w:type="gram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[2])  </w:t>
      </w:r>
    </w:p>
    <w:p w14:paraId="42851B04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DA61D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elif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len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== 4:  </w:t>
      </w:r>
    </w:p>
    <w:p w14:paraId="076A358F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proofErr w:type="spell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cm_exec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(int(</w:t>
      </w:r>
      <w:proofErr w:type="spellStart"/>
      <w:proofErr w:type="gram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[2]), </w:t>
      </w:r>
      <w:proofErr w:type="spell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[3])  </w:t>
      </w:r>
    </w:p>
    <w:p w14:paraId="10955EE8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case </w:t>
      </w:r>
      <w:r w:rsidRPr="00DA61D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"stop"</w:t>
      </w: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4D66A759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DA61D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if</w:t>
      </w: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len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== 2:  </w:t>
      </w:r>
    </w:p>
    <w:p w14:paraId="762EDC97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proofErr w:type="spell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</w:t>
      </w:r>
      <w:proofErr w:type="gram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stop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7ED19632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DA61D7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elif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len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== 3:  </w:t>
      </w:r>
    </w:p>
    <w:p w14:paraId="497BFA6B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proofErr w:type="spell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cm_stop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(int(</w:t>
      </w:r>
      <w:proofErr w:type="spellStart"/>
      <w:proofErr w:type="gram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[2]))  </w:t>
      </w:r>
    </w:p>
    <w:p w14:paraId="3442B742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lastRenderedPageBreak/>
        <w:t>        case </w:t>
      </w:r>
      <w:r w:rsidRPr="00DA61D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"delete"</w:t>
      </w: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7E7D3763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</w:t>
      </w:r>
      <w:proofErr w:type="gram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delete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24C2DE0F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case </w:t>
      </w:r>
      <w:r w:rsidRPr="00DA61D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"list"</w:t>
      </w: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62CD9A1F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cm_print_</w:t>
      </w:r>
      <w:proofErr w:type="gram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status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049E8BB4" w14:textId="77777777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case </w:t>
      </w:r>
      <w:r w:rsidRPr="00DA61D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</w:t>
      </w:r>
      <w:proofErr w:type="spellStart"/>
      <w:r w:rsidRPr="00DA61D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createVolume</w:t>
      </w:r>
      <w:proofErr w:type="spellEnd"/>
      <w:r w:rsidRPr="00DA61D7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</w:t>
      </w: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2E48FBFE" w14:textId="00DD218A" w:rsidR="00DA61D7" w:rsidRPr="00DA61D7" w:rsidRDefault="00DA61D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cm_create_volume</w:t>
      </w:r>
      <w:proofErr w:type="spell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Start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DA61D7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[2])  </w:t>
      </w:r>
    </w:p>
    <w:p w14:paraId="09A316CE" w14:textId="77777777" w:rsidR="00DA61D7" w:rsidRDefault="00DA61D7" w:rsidP="006571A5"/>
    <w:p w14:paraId="1678F886" w14:textId="40F81DFC" w:rsidR="00902A13" w:rsidRPr="006571A5" w:rsidRDefault="00310F22" w:rsidP="006571A5">
      <w:r>
        <w:br w:type="page"/>
      </w:r>
    </w:p>
    <w:p w14:paraId="39E2D943" w14:textId="08C75C82" w:rsidR="00F530AE" w:rsidRPr="00F530AE" w:rsidRDefault="00EF6049" w:rsidP="00343906">
      <w:pPr>
        <w:pStyle w:val="1"/>
      </w:pPr>
      <w:r>
        <w:lastRenderedPageBreak/>
        <w:t>Assignment #2 Data processing in cluster manager</w:t>
      </w:r>
    </w:p>
    <w:p w14:paraId="6F1ACF0E" w14:textId="77777777" w:rsidR="00F174C2" w:rsidRDefault="00F174C2" w:rsidP="00F174C2">
      <w:pPr>
        <w:pStyle w:val="BodyNoindent"/>
        <w:rPr>
          <w:shd w:val="clear" w:color="auto" w:fill="FFFFFF"/>
        </w:rPr>
      </w:pPr>
      <w:r>
        <w:rPr>
          <w:shd w:val="clear" w:color="auto" w:fill="FFFFFF"/>
        </w:rPr>
        <w:t>I designed a simple cluster manager which support these commands below:</w:t>
      </w:r>
    </w:p>
    <w:p w14:paraId="7286428B" w14:textId="72CC4269" w:rsidR="00F174C2" w:rsidRDefault="00F174C2" w:rsidP="00F174C2">
      <w:r>
        <w:t xml:space="preserve">&gt;&gt;&gt; python3 cm.py </w:t>
      </w:r>
      <w:proofErr w:type="spellStart"/>
      <w:r>
        <w:t>createVolume</w:t>
      </w:r>
      <w:proofErr w:type="spellEnd"/>
      <w:r>
        <w:t xml:space="preserve"> disk1</w:t>
      </w:r>
    </w:p>
    <w:p w14:paraId="211C98C1" w14:textId="3FD27D8E" w:rsidR="00F174C2" w:rsidRDefault="00F174C2" w:rsidP="00F174C2">
      <w:r>
        <w:rPr>
          <w:rFonts w:hint="eastAsia"/>
        </w:rPr>
        <w:t>T</w:t>
      </w:r>
      <w:r>
        <w:t>his command will create a docker volume named disk1.</w:t>
      </w:r>
    </w:p>
    <w:p w14:paraId="38B16250" w14:textId="3E5C6B46" w:rsidR="00F16E7B" w:rsidRDefault="00F16E7B" w:rsidP="00F16E7B">
      <w:pPr>
        <w:pStyle w:val="BodyNoindent"/>
        <w:rPr>
          <w:shd w:val="clear" w:color="auto" w:fill="FFFFFF"/>
        </w:rPr>
      </w:pP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hrough this command, we can put some data in the volume so that all the docker containers could access it. It allows us to process data concurrently. Each</w:t>
      </w:r>
      <w:r w:rsidR="00DA61D7">
        <w:rPr>
          <w:shd w:val="clear" w:color="auto" w:fill="FFFFFF"/>
        </w:rPr>
        <w:t xml:space="preserve"> docker</w:t>
      </w:r>
      <w:r>
        <w:rPr>
          <w:shd w:val="clear" w:color="auto" w:fill="FFFFFF"/>
        </w:rPr>
        <w:t xml:space="preserve"> container can process a portion of the array</w:t>
      </w:r>
      <w:r w:rsidR="00DA61D7">
        <w:rPr>
          <w:shd w:val="clear" w:color="auto" w:fill="FFFFFF"/>
        </w:rPr>
        <w:t xml:space="preserve"> concurrently</w:t>
      </w:r>
      <w:r>
        <w:rPr>
          <w:shd w:val="clear" w:color="auto" w:fill="FFFFFF"/>
        </w:rPr>
        <w:t xml:space="preserve"> and print the local results to screen.</w:t>
      </w:r>
    </w:p>
    <w:p w14:paraId="7A8C227C" w14:textId="78AD4CEA" w:rsidR="00DA61D7" w:rsidRDefault="00DA61D7" w:rsidP="00DA61D7">
      <w:r>
        <w:t>Here is the implementation of creating volume:</w:t>
      </w:r>
    </w:p>
    <w:p w14:paraId="49F07F3F" w14:textId="77777777" w:rsidR="009F38FF" w:rsidRPr="009F38FF" w:rsidRDefault="009F38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9F38F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def</w:t>
      </w: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cm_create_volume</w:t>
      </w:r>
      <w:proofErr w:type="spellEnd"/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(name):  </w:t>
      </w:r>
    </w:p>
    <w:p w14:paraId="2A4E700D" w14:textId="77777777" w:rsidR="009F38FF" w:rsidRPr="009F38FF" w:rsidRDefault="009F38F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9F38F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"""</w:t>
      </w: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1E2D663C" w14:textId="77777777" w:rsidR="009F38FF" w:rsidRPr="009F38FF" w:rsidRDefault="009F38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9F38F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Create a volume and return.</w:t>
      </w: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4EB7D886" w14:textId="77777777" w:rsidR="009F38FF" w:rsidRPr="009F38FF" w:rsidRDefault="009F38F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9F38F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</w:t>
      </w:r>
      <w:proofErr w:type="gramStart"/>
      <w:r w:rsidRPr="009F38F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:param</w:t>
      </w:r>
      <w:proofErr w:type="gramEnd"/>
      <w:r w:rsidRPr="009F38F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name: Name of the volume.</w:t>
      </w: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7DFA6684" w14:textId="77777777" w:rsidR="009F38FF" w:rsidRPr="009F38FF" w:rsidRDefault="009F38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9F38FF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"""</w:t>
      </w: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0A3BCDFE" w14:textId="77777777" w:rsidR="009F38FF" w:rsidRPr="009F38FF" w:rsidRDefault="009F38F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9F38F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try</w:t>
      </w: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335A3C73" w14:textId="77777777" w:rsidR="009F38FF" w:rsidRPr="009F38FF" w:rsidRDefault="009F38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volume = </w:t>
      </w:r>
      <w:proofErr w:type="gramStart"/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client.volumes</w:t>
      </w:r>
      <w:proofErr w:type="gramEnd"/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.create(name=name, driver=</w:t>
      </w:r>
      <w:r w:rsidRPr="009F38FF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'local'</w:t>
      </w: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  </w:t>
      </w:r>
    </w:p>
    <w:p w14:paraId="27CDE3F1" w14:textId="77777777" w:rsidR="009F38FF" w:rsidRPr="009F38FF" w:rsidRDefault="009F38F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                       driver_opts</w:t>
      </w:r>
      <w:proofErr w:type="gramStart"/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={</w:t>
      </w:r>
      <w:proofErr w:type="gramEnd"/>
      <w:r w:rsidRPr="009F38FF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'foo'</w:t>
      </w: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</w:t>
      </w:r>
      <w:r w:rsidRPr="009F38FF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'bar'</w:t>
      </w: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r w:rsidRPr="009F38FF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'baz'</w:t>
      </w: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</w:t>
      </w:r>
      <w:r w:rsidRPr="009F38FF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'false'</w:t>
      </w: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},  </w:t>
      </w:r>
    </w:p>
    <w:p w14:paraId="20AE5810" w14:textId="77777777" w:rsidR="009F38FF" w:rsidRPr="009F38FF" w:rsidRDefault="009F38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                       labels</w:t>
      </w:r>
      <w:proofErr w:type="gramStart"/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={</w:t>
      </w:r>
      <w:proofErr w:type="gramEnd"/>
      <w:r w:rsidRPr="009F38FF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"key"</w:t>
      </w: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</w:t>
      </w:r>
      <w:r w:rsidRPr="009F38FF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"value"</w:t>
      </w: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})  </w:t>
      </w:r>
    </w:p>
    <w:p w14:paraId="5B752A8A" w14:textId="77777777" w:rsidR="009F38FF" w:rsidRPr="009F38FF" w:rsidRDefault="009F38F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9F38F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except</w:t>
      </w: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proofErr w:type="gramStart"/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docker.errors</w:t>
      </w:r>
      <w:proofErr w:type="gramEnd"/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.APIError</w:t>
      </w:r>
      <w:proofErr w:type="spellEnd"/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38EDC9F9" w14:textId="77777777" w:rsidR="009F38FF" w:rsidRPr="009F38FF" w:rsidRDefault="009F38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proofErr w:type="gramStart"/>
      <w:r w:rsidRPr="009F38F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print</w:t>
      </w: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9F38FF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"The server returns an error."</w:t>
      </w: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156A2722" w14:textId="77777777" w:rsidR="009F38FF" w:rsidRPr="009F38FF" w:rsidRDefault="009F38F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9F38F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return</w:t>
      </w: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46BF661" w14:textId="77777777" w:rsidR="009F38FF" w:rsidRPr="009F38FF" w:rsidRDefault="009F38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9F38F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return</w:t>
      </w:r>
      <w:r w:rsidRPr="009F38FF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volume  </w:t>
      </w:r>
    </w:p>
    <w:p w14:paraId="2B6CB741" w14:textId="77777777" w:rsidR="00DA61D7" w:rsidRPr="00DA61D7" w:rsidRDefault="00DA61D7" w:rsidP="00DA61D7"/>
    <w:p w14:paraId="36EC4C5F" w14:textId="208224ED" w:rsidR="00B30420" w:rsidRPr="00F16E7B" w:rsidRDefault="00A91B64" w:rsidP="00F16E7B">
      <w:pPr>
        <w:pStyle w:val="BodyNoindent"/>
        <w:rPr>
          <w:shd w:val="clear" w:color="auto" w:fill="FFFFFF"/>
        </w:rPr>
      </w:pPr>
      <w:r w:rsidRPr="00F16E7B">
        <w:rPr>
          <w:shd w:val="clear" w:color="auto" w:fill="FFFFFF"/>
        </w:rPr>
        <w:br w:type="page"/>
      </w:r>
    </w:p>
    <w:p w14:paraId="0EC336AE" w14:textId="13DFF742" w:rsidR="00822109" w:rsidRDefault="00EF6049" w:rsidP="00343906">
      <w:pPr>
        <w:pStyle w:val="1"/>
      </w:pPr>
      <w:r>
        <w:lastRenderedPageBreak/>
        <w:t>ASSigment #3 Ai tasks in cluster manager</w:t>
      </w:r>
    </w:p>
    <w:p w14:paraId="41FE135D" w14:textId="40DB9406" w:rsidR="00FE5202" w:rsidRDefault="00F174C2" w:rsidP="00FE5202">
      <w:pPr>
        <w:pStyle w:val="BodyNoindent"/>
        <w:rPr>
          <w:shd w:val="clear" w:color="auto" w:fill="FFFFFF"/>
        </w:rPr>
      </w:pPr>
      <w:r>
        <w:rPr>
          <w:shd w:val="clear" w:color="auto" w:fill="FFFFFF"/>
        </w:rPr>
        <w:t xml:space="preserve">If we use </w:t>
      </w:r>
      <w:proofErr w:type="gramStart"/>
      <w:r>
        <w:rPr>
          <w:shd w:val="clear" w:color="auto" w:fill="FFFFFF"/>
        </w:rPr>
        <w:t>a</w:t>
      </w:r>
      <w:proofErr w:type="gramEnd"/>
      <w:r>
        <w:rPr>
          <w:shd w:val="clear" w:color="auto" w:fill="FFFFFF"/>
        </w:rPr>
        <w:t xml:space="preserve"> image contains AI environment such as </w:t>
      </w:r>
      <w:proofErr w:type="spellStart"/>
      <w:r>
        <w:rPr>
          <w:shd w:val="clear" w:color="auto" w:fill="FFFFFF"/>
        </w:rPr>
        <w:t>Tensorflow</w:t>
      </w:r>
      <w:proofErr w:type="spellEnd"/>
      <w:r>
        <w:rPr>
          <w:shd w:val="clear" w:color="auto" w:fill="FFFFFF"/>
        </w:rPr>
        <w:t>, we can easily write a pro</w:t>
      </w:r>
      <w:r w:rsidR="00F16E7B">
        <w:rPr>
          <w:shd w:val="clear" w:color="auto" w:fill="FFFFFF"/>
        </w:rPr>
        <w:t>gram to get some work done</w:t>
      </w:r>
      <w:r w:rsidR="00DA61D7">
        <w:rPr>
          <w:shd w:val="clear" w:color="auto" w:fill="FFFFFF"/>
        </w:rPr>
        <w:t xml:space="preserve"> in those docker containers</w:t>
      </w:r>
      <w:r w:rsidR="00F16E7B">
        <w:rPr>
          <w:shd w:val="clear" w:color="auto" w:fill="FFFFFF"/>
        </w:rPr>
        <w:t>.</w:t>
      </w:r>
    </w:p>
    <w:p w14:paraId="2FE470A2" w14:textId="761368F2" w:rsidR="00FE5202" w:rsidRDefault="009F38FF" w:rsidP="009F38FF">
      <w:pPr>
        <w:pStyle w:val="BodyNoindent"/>
      </w:pPr>
      <w:bookmarkStart w:id="5" w:name="_Toc508892369"/>
      <w:bookmarkStart w:id="6" w:name="_Toc508996436"/>
      <w:bookmarkStart w:id="7" w:name="_Toc508996491"/>
      <w:bookmarkStart w:id="8" w:name="_Toc513485280"/>
      <w:bookmarkStart w:id="9" w:name="_Hlk522546840"/>
      <w:bookmarkEnd w:id="5"/>
      <w:bookmarkEnd w:id="6"/>
      <w:bookmarkEnd w:id="7"/>
      <w:bookmarkEnd w:id="8"/>
      <w:r>
        <w:rPr>
          <w:rFonts w:hint="eastAsia"/>
        </w:rPr>
        <w:t>H</w:t>
      </w:r>
      <w:r>
        <w:t>ere is all code for cluster manager:</w:t>
      </w:r>
    </w:p>
    <w:p w14:paraId="77595BEC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 Python Version 3.10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3A286585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docker  </w:t>
      </w:r>
    </w:p>
    <w:p w14:paraId="3ACB71AA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import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sys  </w:t>
      </w:r>
    </w:p>
    <w:p w14:paraId="29D45223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515FD837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64F6851A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def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create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num, images=[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'ubuntu'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], volume=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''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):  </w:t>
      </w:r>
    </w:p>
    <w:p w14:paraId="605D2F74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"""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71F25C64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Create containers without starting them.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79CF4DB4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</w:t>
      </w:r>
      <w:proofErr w:type="gramStart"/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:param</w:t>
      </w:r>
      <w:proofErr w:type="gramEnd"/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volume: The volume you want to mount to the container.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20E4E974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</w:t>
      </w:r>
      <w:proofErr w:type="gramStart"/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:param</w:t>
      </w:r>
      <w:proofErr w:type="gramEnd"/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num: The number of containers you want to create.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08DCD2BF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</w:t>
      </w:r>
      <w:proofErr w:type="gramStart"/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:param</w:t>
      </w:r>
      <w:proofErr w:type="gramEnd"/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images: A list of images of containers.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1A8DA76E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"""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475CE9B9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assert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len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(images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!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= 0  </w:t>
      </w:r>
    </w:p>
    <w:p w14:paraId="527F31FA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if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volume !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= 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''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74AD2081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try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30C4E927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volume =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client.volumes.get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(volume)  </w:t>
      </w:r>
    </w:p>
    <w:p w14:paraId="0D31536A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mp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docker.types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.Mount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"/home"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 volume)  </w:t>
      </w:r>
    </w:p>
    <w:p w14:paraId="3859BF9B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except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docker.errors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.NotFound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66187CB1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gramStart"/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print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"The volume does not exist."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547474E8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return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12B5C39F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except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docker.errors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.APIError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621E6E58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gramStart"/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print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"The server returns an error."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447C2007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return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68E58242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for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i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range(num):  </w:t>
      </w:r>
    </w:p>
    <w:p w14:paraId="47C31663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try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223EA9D6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if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volume !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= 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''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5906305C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temp = 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client.containers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.create(images[i % len(images)], 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"sh"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 tty=True, mounts=[mp], name=str(i))  </w:t>
      </w:r>
    </w:p>
    <w:p w14:paraId="5D7A2D69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else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332CF5E1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temp = 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client.containers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.create(images[i % len(images)], 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"sh"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 tty=True)  </w:t>
      </w:r>
    </w:p>
    <w:p w14:paraId="5EE17F52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except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docker.errors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.ImageNotFound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0BDE4AAD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gramStart"/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print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"The specified image does not exist."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69E3992D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stop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5B783461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return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D7E4FB2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except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docker.errors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.APIError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61C42D10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gramStart"/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print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"The server returns an error."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3E01B101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stop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61F0464F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return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59C62176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else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20FE80C3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containers.append</w:t>
      </w:r>
      <w:proofErr w:type="spellEnd"/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(temp)  </w:t>
      </w:r>
    </w:p>
    <w:p w14:paraId="5E9E8AF6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gramStart"/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print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"Container created .. 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+ temp.id)  </w:t>
      </w:r>
    </w:p>
    <w:p w14:paraId="0345DC35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cm_print_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status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2A1D92C1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save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4B93C41E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ED780BF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C731507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lastRenderedPageBreak/>
        <w:t>def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start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):  </w:t>
      </w:r>
    </w:p>
    <w:p w14:paraId="55FA67E9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"""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02714298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Start all containers.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4E1478BD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"""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0268DB5C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for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container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containers:  </w:t>
      </w:r>
    </w:p>
    <w:p w14:paraId="0BB403BC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container.start</w:t>
      </w:r>
      <w:proofErr w:type="spellEnd"/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()  </w:t>
      </w:r>
    </w:p>
    <w:p w14:paraId="13FFF654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cm_print_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status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5D99B35F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save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6C831D50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D086777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46764587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def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cm_print_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status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):  </w:t>
      </w:r>
    </w:p>
    <w:p w14:paraId="42562B47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"""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7EC71775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Print containers status.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36DBED73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"""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E3117B1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containers = 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client.containers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.list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(True)  </w:t>
      </w:r>
    </w:p>
    <w:p w14:paraId="2C669CA5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for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i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range(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len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(containers)):  </w:t>
      </w:r>
    </w:p>
    <w:p w14:paraId="77943A62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proofErr w:type="gramStart"/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print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"Container"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 i, containers[i].id, 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 status:"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 containers[i].status)  </w:t>
      </w:r>
    </w:p>
    <w:p w14:paraId="0C90B6A5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6BB80EE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024DEBA7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def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exec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num, command):  </w:t>
      </w:r>
    </w:p>
    <w:p w14:paraId="02561A32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"""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3C37B04E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Run a command inside containers.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3F737D64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</w:t>
      </w:r>
      <w:proofErr w:type="gramStart"/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:param</w:t>
      </w:r>
      <w:proofErr w:type="gramEnd"/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num: The number of containers you want to run the command.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4C9E4E74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</w:t>
      </w:r>
      <w:proofErr w:type="gramStart"/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:param</w:t>
      </w:r>
      <w:proofErr w:type="gramEnd"/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command: Command to be executed.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70348BE8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"""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AE84655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for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i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range(num):  </w:t>
      </w:r>
    </w:p>
    <w:p w14:paraId="2BDEF8E1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try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23FEACF3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exitCode, output = 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containers[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i % len(containers)].exec_run(command, tty=True)  </w:t>
      </w:r>
    </w:p>
    <w:p w14:paraId="7C3DBE9D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except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docker.errors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.APIError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67C69328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gramStart"/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print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"The No."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i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 server returns an error."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480844C4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else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0042E7E0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gramStart"/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print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str(output, 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"utf-8"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))  </w:t>
      </w:r>
    </w:p>
    <w:p w14:paraId="21C63998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save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4C9C3F0E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12BE536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2C051C63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def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save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):  </w:t>
      </w:r>
    </w:p>
    <w:p w14:paraId="5B1EDEA6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"""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4A507A98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Save container status in a file.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0C7BEF77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"""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099E5E55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containers = 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client.containers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.list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(True)  </w:t>
      </w:r>
    </w:p>
    <w:p w14:paraId="1B959BE7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file = 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open(</w:t>
      </w:r>
      <w:proofErr w:type="gramEnd"/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"containers.txt"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"w"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558AA929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for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container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containers:  </w:t>
      </w:r>
    </w:p>
    <w:p w14:paraId="4388653B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file.write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(container.id + 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 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+ container.status + 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'\n'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62A07261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file.write</w:t>
      </w:r>
      <w:proofErr w:type="spellEnd"/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'\n'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4050ED4C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file.close</w:t>
      </w:r>
      <w:proofErr w:type="spellEnd"/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()  </w:t>
      </w:r>
    </w:p>
    <w:p w14:paraId="7BAC5253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1CDF3291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39A39442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def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cm_stop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(time=0):  </w:t>
      </w:r>
    </w:p>
    <w:p w14:paraId="537B6890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"""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40674C2E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Stop containers.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55E261D1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</w:t>
      </w:r>
      <w:proofErr w:type="gramStart"/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:param</w:t>
      </w:r>
      <w:proofErr w:type="gramEnd"/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time: Timeout in seconds to wait for the container to stop before sending a SIGKILL.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68CF7859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"""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A48DDF9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for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container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containers:  </w:t>
      </w:r>
    </w:p>
    <w:p w14:paraId="58788C05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container.stop</w:t>
      </w:r>
      <w:proofErr w:type="spellEnd"/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(timeout=time)  </w:t>
      </w:r>
    </w:p>
    <w:p w14:paraId="23A091AE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cm_print_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status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62018F55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save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70E4A8E3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0F2FF3B8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3DA59902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lastRenderedPageBreak/>
        <w:t>def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delete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):  </w:t>
      </w:r>
    </w:p>
    <w:p w14:paraId="14EBC04A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"""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333C9334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Delete containers.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35E7EDD6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"""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1D9BEA35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client.containers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.prune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()  </w:t>
      </w:r>
    </w:p>
    <w:p w14:paraId="0174C754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cm_print_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status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780F8D58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save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07AE7324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4A83E8FF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418E4BF7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def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cm_create_volume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(name):  </w:t>
      </w:r>
    </w:p>
    <w:p w14:paraId="0B050798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"""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5B0102EC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Create a volume and return.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50D9F41F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</w:t>
      </w:r>
      <w:proofErr w:type="gramStart"/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:param</w:t>
      </w:r>
      <w:proofErr w:type="gramEnd"/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name: Name of the volume.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</w:p>
    <w:p w14:paraId="547721AD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 """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7953D092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try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1F75725E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volume = 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client.volumes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.create(name=name, driver=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'local'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  </w:t>
      </w:r>
    </w:p>
    <w:p w14:paraId="77B14767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                       driver_opts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={</w:t>
      </w:r>
      <w:proofErr w:type="gramEnd"/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'foo'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'bar'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'baz'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'false'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},  </w:t>
      </w:r>
    </w:p>
    <w:p w14:paraId="670D30A7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                       labels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={</w:t>
      </w:r>
      <w:proofErr w:type="gramEnd"/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"key"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"value"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})  </w:t>
      </w:r>
    </w:p>
    <w:p w14:paraId="001068CA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except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docker.errors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.APIError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1090B300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proofErr w:type="gramStart"/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print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"The server returns an error."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1A2FC186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return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351FED7E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return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volume  </w:t>
      </w:r>
    </w:p>
    <w:p w14:paraId="24E6CAD1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44FF8599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19B517F9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client = 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docker.from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_env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()  </w:t>
      </w:r>
    </w:p>
    <w:p w14:paraId="536579AE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containers = 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client.containers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.list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(True)  </w:t>
      </w:r>
    </w:p>
    <w:p w14:paraId="76F9FA53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save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6F05347E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14:paraId="35BBA6CE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if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__name__ == 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'__main__'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7AFB0F5D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argc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len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0C895D85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assert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argc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&gt;= 2  </w:t>
      </w:r>
    </w:p>
    <w:p w14:paraId="0CD57F2D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match 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[1]:  </w:t>
      </w:r>
    </w:p>
    <w:p w14:paraId="757C9C3D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case 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"create"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4882C785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if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len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== 3:  </w:t>
      </w:r>
    </w:p>
    <w:p w14:paraId="5C2D20CA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cm_create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(int(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[2]))  </w:t>
      </w:r>
    </w:p>
    <w:p w14:paraId="4A4FDFAA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elif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len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== 4:  </w:t>
      </w:r>
    </w:p>
    <w:p w14:paraId="75446761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cm_create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(int(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[2]), list(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[3]))  </w:t>
      </w:r>
    </w:p>
    <w:p w14:paraId="5C3EE049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elif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len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== 5:  </w:t>
      </w:r>
    </w:p>
    <w:p w14:paraId="732F27A9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cm_create(int(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[2]), list(sys.argv[3]), sys.argv[4])  </w:t>
      </w:r>
    </w:p>
    <w:p w14:paraId="731161BF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case 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"start"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7CDFD731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start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324F67EA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case 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"exec"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2B525240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if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len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== 3:  </w:t>
      </w:r>
    </w:p>
    <w:p w14:paraId="102A3DB7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cm_exec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len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(containers), 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[2])  </w:t>
      </w:r>
    </w:p>
    <w:p w14:paraId="3F8E4E80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elif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len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== 4:  </w:t>
      </w:r>
    </w:p>
    <w:p w14:paraId="5166671B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cm_exec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(int(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[2]),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[3])  </w:t>
      </w:r>
    </w:p>
    <w:p w14:paraId="608E5225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case 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"stop"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4EF23F64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if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len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== 2:  </w:t>
      </w:r>
    </w:p>
    <w:p w14:paraId="3E76B306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stop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6ABEC2E5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470A3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elif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len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== 3:  </w:t>
      </w:r>
    </w:p>
    <w:p w14:paraId="3347C39A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   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cm_stop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(int(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[2]))  </w:t>
      </w:r>
    </w:p>
    <w:p w14:paraId="6327C0D0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case 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"delete"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071CCB8D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delete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76B9877B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case 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"list"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468F80C7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cm_print_</w:t>
      </w:r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status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14:paraId="0A4C3F51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case </w:t>
      </w:r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</w:t>
      </w:r>
      <w:proofErr w:type="spellStart"/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createVolume</w:t>
      </w:r>
      <w:proofErr w:type="spellEnd"/>
      <w:r w:rsidRPr="00470A3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"</w:t>
      </w: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:  </w:t>
      </w:r>
    </w:p>
    <w:p w14:paraId="2A25C4EB" w14:textId="77777777" w:rsidR="00470A31" w:rsidRPr="00470A31" w:rsidRDefault="00470A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hAnsi="Consolas" w:cs="宋体"/>
          <w:color w:val="5C5C5C"/>
          <w:sz w:val="18"/>
          <w:szCs w:val="18"/>
          <w:lang w:eastAsia="zh-CN"/>
        </w:rPr>
      </w:pPr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cm_create_volume</w:t>
      </w:r>
      <w:proofErr w:type="spell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proofErr w:type="gramStart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sys.argv</w:t>
      </w:r>
      <w:proofErr w:type="spellEnd"/>
      <w:proofErr w:type="gramEnd"/>
      <w:r w:rsidRPr="00470A3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[2])  </w:t>
      </w:r>
    </w:p>
    <w:bookmarkEnd w:id="9"/>
    <w:p w14:paraId="61AE1495" w14:textId="77777777" w:rsidR="009F38FF" w:rsidRPr="009F38FF" w:rsidRDefault="009F38FF" w:rsidP="009F38FF"/>
    <w:sectPr w:rsidR="009F38FF" w:rsidRPr="009F38FF" w:rsidSect="00E463F6">
      <w:footerReference w:type="first" r:id="rId8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1791" w14:textId="77777777" w:rsidR="008D4688" w:rsidRDefault="008D4688">
      <w:r>
        <w:separator/>
      </w:r>
    </w:p>
    <w:p w14:paraId="02880C97" w14:textId="77777777" w:rsidR="008D4688" w:rsidRDefault="008D4688"/>
  </w:endnote>
  <w:endnote w:type="continuationSeparator" w:id="0">
    <w:p w14:paraId="189B6CF8" w14:textId="77777777" w:rsidR="008D4688" w:rsidRDefault="008D4688">
      <w:r>
        <w:continuationSeparator/>
      </w:r>
    </w:p>
    <w:p w14:paraId="1DB018BF" w14:textId="77777777" w:rsidR="008D4688" w:rsidRDefault="008D46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altName w:val="Times New Roman"/>
    <w:panose1 w:val="020208030705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56286" w14:textId="309A5506" w:rsidR="00363FB3" w:rsidRPr="00F25C2D" w:rsidRDefault="00363FB3" w:rsidP="00F25C2D">
    <w:pPr>
      <w:pStyle w:val="a7"/>
      <w:jc w:val="center"/>
      <w:rPr>
        <w:rFonts w:ascii="Arial" w:hAnsi="Arial" w:cs="Arial"/>
        <w:b/>
        <w:b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BEFC9" w14:textId="77777777" w:rsidR="008D4688" w:rsidRDefault="008D4688">
      <w:r>
        <w:separator/>
      </w:r>
    </w:p>
    <w:p w14:paraId="4B3ABA53" w14:textId="77777777" w:rsidR="008D4688" w:rsidRDefault="008D4688"/>
  </w:footnote>
  <w:footnote w:type="continuationSeparator" w:id="0">
    <w:p w14:paraId="68473E31" w14:textId="77777777" w:rsidR="008D4688" w:rsidRDefault="008D4688">
      <w:r>
        <w:continuationSeparator/>
      </w:r>
    </w:p>
    <w:p w14:paraId="1029C774" w14:textId="77777777" w:rsidR="008D4688" w:rsidRDefault="008D46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4E8"/>
    <w:multiLevelType w:val="multilevel"/>
    <w:tmpl w:val="48682E48"/>
    <w:lvl w:ilvl="0">
      <w:start w:val="1"/>
      <w:numFmt w:val="decimal"/>
      <w:lvlText w:val="%1."/>
      <w:lvlJc w:val="left"/>
      <w:pPr>
        <w:tabs>
          <w:tab w:val="num" w:pos="720"/>
        </w:tabs>
        <w:ind w:left="170" w:firstLine="19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05EB3786"/>
    <w:multiLevelType w:val="multilevel"/>
    <w:tmpl w:val="A61C2DAE"/>
    <w:lvl w:ilvl="0">
      <w:start w:val="1"/>
      <w:numFmt w:val="decimal"/>
      <w:pStyle w:val="1"/>
      <w:lvlText w:val="%1"/>
      <w:lvlJc w:val="left"/>
      <w:pPr>
        <w:tabs>
          <w:tab w:val="num" w:pos="810"/>
        </w:tabs>
        <w:ind w:left="810" w:hanging="72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AD02EB"/>
    <w:multiLevelType w:val="multilevel"/>
    <w:tmpl w:val="1B9C9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B3019"/>
    <w:multiLevelType w:val="hybridMultilevel"/>
    <w:tmpl w:val="6C0C88D2"/>
    <w:lvl w:ilvl="0" w:tplc="81BEBFDC">
      <w:start w:val="1"/>
      <w:numFmt w:val="upperLetter"/>
      <w:pStyle w:val="9"/>
      <w:lvlText w:val="Appendix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75682D"/>
    <w:multiLevelType w:val="hybridMultilevel"/>
    <w:tmpl w:val="D8E2EFBA"/>
    <w:lvl w:ilvl="0" w:tplc="78EC8EAE">
      <w:start w:val="1"/>
      <w:numFmt w:val="bullet"/>
      <w:pStyle w:val="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i w:val="0"/>
        <w:color w:val="auto"/>
        <w:sz w:val="18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0772F"/>
    <w:multiLevelType w:val="multilevel"/>
    <w:tmpl w:val="DA965336"/>
    <w:lvl w:ilvl="0">
      <w:start w:val="1"/>
      <w:numFmt w:val="decimal"/>
      <w:lvlText w:val="%1."/>
      <w:lvlJc w:val="left"/>
      <w:pPr>
        <w:tabs>
          <w:tab w:val="num" w:pos="720"/>
        </w:tabs>
        <w:ind w:left="170" w:firstLine="19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" w15:restartNumberingAfterBreak="0">
    <w:nsid w:val="7A48628E"/>
    <w:multiLevelType w:val="hybridMultilevel"/>
    <w:tmpl w:val="DCF8BD56"/>
    <w:lvl w:ilvl="0" w:tplc="4334AC64">
      <w:start w:val="1"/>
      <w:numFmt w:val="upperLetter"/>
      <w:pStyle w:val="5"/>
      <w:lvlText w:val="Appendix %1: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0B40F2"/>
    <w:multiLevelType w:val="hybridMultilevel"/>
    <w:tmpl w:val="ADD2E600"/>
    <w:lvl w:ilvl="0" w:tplc="468E4B92">
      <w:start w:val="1"/>
      <w:numFmt w:val="decimal"/>
      <w:pStyle w:val="a"/>
      <w:lvlText w:val="%1."/>
      <w:lvlJc w:val="left"/>
      <w:pPr>
        <w:ind w:left="95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52001104">
    <w:abstractNumId w:val="4"/>
  </w:num>
  <w:num w:numId="2" w16cid:durableId="1113135836">
    <w:abstractNumId w:val="1"/>
  </w:num>
  <w:num w:numId="3" w16cid:durableId="735861514">
    <w:abstractNumId w:val="7"/>
  </w:num>
  <w:num w:numId="4" w16cid:durableId="1697611551">
    <w:abstractNumId w:val="3"/>
  </w:num>
  <w:num w:numId="5" w16cid:durableId="283735904">
    <w:abstractNumId w:val="6"/>
  </w:num>
  <w:num w:numId="6" w16cid:durableId="1365639216">
    <w:abstractNumId w:val="0"/>
  </w:num>
  <w:num w:numId="7" w16cid:durableId="2061901859">
    <w:abstractNumId w:val="5"/>
  </w:num>
  <w:num w:numId="8" w16cid:durableId="33141579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1NTS1NDMzNre0NDFT0lEKTi0uzszPAykwrAUAKnS6oywAAAA="/>
  </w:docVars>
  <w:rsids>
    <w:rsidRoot w:val="00D84153"/>
    <w:rsid w:val="00000486"/>
    <w:rsid w:val="00000E62"/>
    <w:rsid w:val="000020F5"/>
    <w:rsid w:val="00003667"/>
    <w:rsid w:val="000036CE"/>
    <w:rsid w:val="00003EA1"/>
    <w:rsid w:val="00003FF7"/>
    <w:rsid w:val="000043EA"/>
    <w:rsid w:val="00004BCC"/>
    <w:rsid w:val="000058E8"/>
    <w:rsid w:val="00006D32"/>
    <w:rsid w:val="0000726B"/>
    <w:rsid w:val="000073B8"/>
    <w:rsid w:val="00007821"/>
    <w:rsid w:val="0001001C"/>
    <w:rsid w:val="00011FB6"/>
    <w:rsid w:val="00013691"/>
    <w:rsid w:val="00013A0F"/>
    <w:rsid w:val="00015014"/>
    <w:rsid w:val="00015AEA"/>
    <w:rsid w:val="00017ECC"/>
    <w:rsid w:val="00020BD7"/>
    <w:rsid w:val="00022585"/>
    <w:rsid w:val="00022B42"/>
    <w:rsid w:val="0002697B"/>
    <w:rsid w:val="00031409"/>
    <w:rsid w:val="00031FB8"/>
    <w:rsid w:val="00033419"/>
    <w:rsid w:val="0003549C"/>
    <w:rsid w:val="00035D01"/>
    <w:rsid w:val="00035D54"/>
    <w:rsid w:val="00037B7F"/>
    <w:rsid w:val="000413A5"/>
    <w:rsid w:val="00044200"/>
    <w:rsid w:val="00044273"/>
    <w:rsid w:val="000455FD"/>
    <w:rsid w:val="00045CEC"/>
    <w:rsid w:val="00046158"/>
    <w:rsid w:val="00051578"/>
    <w:rsid w:val="00052F5D"/>
    <w:rsid w:val="00052FD2"/>
    <w:rsid w:val="00055944"/>
    <w:rsid w:val="00061782"/>
    <w:rsid w:val="000624EB"/>
    <w:rsid w:val="000655B1"/>
    <w:rsid w:val="00065F54"/>
    <w:rsid w:val="00066368"/>
    <w:rsid w:val="00066443"/>
    <w:rsid w:val="000705B8"/>
    <w:rsid w:val="00070FE1"/>
    <w:rsid w:val="00071CF0"/>
    <w:rsid w:val="00072AE3"/>
    <w:rsid w:val="00073D58"/>
    <w:rsid w:val="000745B9"/>
    <w:rsid w:val="00077994"/>
    <w:rsid w:val="00080B1F"/>
    <w:rsid w:val="0008343E"/>
    <w:rsid w:val="00083A8F"/>
    <w:rsid w:val="000841E8"/>
    <w:rsid w:val="000918D7"/>
    <w:rsid w:val="00091E94"/>
    <w:rsid w:val="000931BA"/>
    <w:rsid w:val="00094119"/>
    <w:rsid w:val="00095F18"/>
    <w:rsid w:val="000960C6"/>
    <w:rsid w:val="00097BE7"/>
    <w:rsid w:val="00097C06"/>
    <w:rsid w:val="000A02A6"/>
    <w:rsid w:val="000A09ED"/>
    <w:rsid w:val="000A1A21"/>
    <w:rsid w:val="000A1E75"/>
    <w:rsid w:val="000A342D"/>
    <w:rsid w:val="000A39BE"/>
    <w:rsid w:val="000A4034"/>
    <w:rsid w:val="000A59FB"/>
    <w:rsid w:val="000A5CED"/>
    <w:rsid w:val="000A6E5C"/>
    <w:rsid w:val="000A7338"/>
    <w:rsid w:val="000B1A55"/>
    <w:rsid w:val="000B339A"/>
    <w:rsid w:val="000B36A1"/>
    <w:rsid w:val="000B61A1"/>
    <w:rsid w:val="000B61C6"/>
    <w:rsid w:val="000B62C1"/>
    <w:rsid w:val="000B6D0F"/>
    <w:rsid w:val="000B7742"/>
    <w:rsid w:val="000C0043"/>
    <w:rsid w:val="000C0C6A"/>
    <w:rsid w:val="000C1469"/>
    <w:rsid w:val="000C1494"/>
    <w:rsid w:val="000C362C"/>
    <w:rsid w:val="000C3AB6"/>
    <w:rsid w:val="000C3BC1"/>
    <w:rsid w:val="000C4997"/>
    <w:rsid w:val="000C6207"/>
    <w:rsid w:val="000C7F2F"/>
    <w:rsid w:val="000D0EB2"/>
    <w:rsid w:val="000D2722"/>
    <w:rsid w:val="000D27AD"/>
    <w:rsid w:val="000D27BF"/>
    <w:rsid w:val="000D28BC"/>
    <w:rsid w:val="000D43F5"/>
    <w:rsid w:val="000D4758"/>
    <w:rsid w:val="000D4CD5"/>
    <w:rsid w:val="000D4EF7"/>
    <w:rsid w:val="000D518D"/>
    <w:rsid w:val="000D6262"/>
    <w:rsid w:val="000D6692"/>
    <w:rsid w:val="000D69A1"/>
    <w:rsid w:val="000E0FCF"/>
    <w:rsid w:val="000E25F3"/>
    <w:rsid w:val="000E3500"/>
    <w:rsid w:val="000E5DDA"/>
    <w:rsid w:val="000E65C0"/>
    <w:rsid w:val="000E6FC2"/>
    <w:rsid w:val="000E7D73"/>
    <w:rsid w:val="000F0424"/>
    <w:rsid w:val="000F3957"/>
    <w:rsid w:val="000F3CB7"/>
    <w:rsid w:val="000F404F"/>
    <w:rsid w:val="000F51A5"/>
    <w:rsid w:val="000F5B9E"/>
    <w:rsid w:val="000F62BC"/>
    <w:rsid w:val="000F6ED8"/>
    <w:rsid w:val="000F76EA"/>
    <w:rsid w:val="000F787A"/>
    <w:rsid w:val="000F795B"/>
    <w:rsid w:val="00100F46"/>
    <w:rsid w:val="001032ED"/>
    <w:rsid w:val="0010404D"/>
    <w:rsid w:val="001040FB"/>
    <w:rsid w:val="00107F98"/>
    <w:rsid w:val="00112487"/>
    <w:rsid w:val="00114264"/>
    <w:rsid w:val="0011484E"/>
    <w:rsid w:val="00121848"/>
    <w:rsid w:val="00121AC3"/>
    <w:rsid w:val="00122BF6"/>
    <w:rsid w:val="00123F72"/>
    <w:rsid w:val="0012497B"/>
    <w:rsid w:val="00125694"/>
    <w:rsid w:val="00125CE4"/>
    <w:rsid w:val="001263AA"/>
    <w:rsid w:val="00130E3D"/>
    <w:rsid w:val="001313C2"/>
    <w:rsid w:val="0013169D"/>
    <w:rsid w:val="00134BD3"/>
    <w:rsid w:val="001356A5"/>
    <w:rsid w:val="0013652A"/>
    <w:rsid w:val="00137E35"/>
    <w:rsid w:val="00141838"/>
    <w:rsid w:val="00142342"/>
    <w:rsid w:val="0014243C"/>
    <w:rsid w:val="00142FC3"/>
    <w:rsid w:val="0014383B"/>
    <w:rsid w:val="00146EF5"/>
    <w:rsid w:val="0014717B"/>
    <w:rsid w:val="00150011"/>
    <w:rsid w:val="00151D68"/>
    <w:rsid w:val="0015233C"/>
    <w:rsid w:val="00152EEF"/>
    <w:rsid w:val="001558E6"/>
    <w:rsid w:val="00156980"/>
    <w:rsid w:val="00160C4B"/>
    <w:rsid w:val="001633FB"/>
    <w:rsid w:val="00165280"/>
    <w:rsid w:val="001665B8"/>
    <w:rsid w:val="00166D03"/>
    <w:rsid w:val="00167141"/>
    <w:rsid w:val="00167C17"/>
    <w:rsid w:val="001710F9"/>
    <w:rsid w:val="0017236F"/>
    <w:rsid w:val="00173BBD"/>
    <w:rsid w:val="00174DB4"/>
    <w:rsid w:val="00175447"/>
    <w:rsid w:val="00180A40"/>
    <w:rsid w:val="00180AFC"/>
    <w:rsid w:val="00181254"/>
    <w:rsid w:val="00181ACF"/>
    <w:rsid w:val="001828A4"/>
    <w:rsid w:val="001853AD"/>
    <w:rsid w:val="001855F5"/>
    <w:rsid w:val="00185A6D"/>
    <w:rsid w:val="001879E1"/>
    <w:rsid w:val="00187F1F"/>
    <w:rsid w:val="0019117E"/>
    <w:rsid w:val="001938E9"/>
    <w:rsid w:val="00195BC6"/>
    <w:rsid w:val="00197963"/>
    <w:rsid w:val="001A0401"/>
    <w:rsid w:val="001A0D03"/>
    <w:rsid w:val="001A29F1"/>
    <w:rsid w:val="001A4C79"/>
    <w:rsid w:val="001A4E37"/>
    <w:rsid w:val="001A5F76"/>
    <w:rsid w:val="001A7805"/>
    <w:rsid w:val="001B049E"/>
    <w:rsid w:val="001B103F"/>
    <w:rsid w:val="001B26A5"/>
    <w:rsid w:val="001B3B82"/>
    <w:rsid w:val="001C182C"/>
    <w:rsid w:val="001C2801"/>
    <w:rsid w:val="001C2FA6"/>
    <w:rsid w:val="001C3B36"/>
    <w:rsid w:val="001C5D7C"/>
    <w:rsid w:val="001C6761"/>
    <w:rsid w:val="001D2969"/>
    <w:rsid w:val="001D45F4"/>
    <w:rsid w:val="001E124E"/>
    <w:rsid w:val="001E3872"/>
    <w:rsid w:val="001E7AC6"/>
    <w:rsid w:val="001E7C3F"/>
    <w:rsid w:val="001F03D9"/>
    <w:rsid w:val="001F0C0A"/>
    <w:rsid w:val="001F5DDD"/>
    <w:rsid w:val="001F6042"/>
    <w:rsid w:val="001F6325"/>
    <w:rsid w:val="001F6B49"/>
    <w:rsid w:val="00200110"/>
    <w:rsid w:val="002002FF"/>
    <w:rsid w:val="0020089C"/>
    <w:rsid w:val="00202EDF"/>
    <w:rsid w:val="00203135"/>
    <w:rsid w:val="00203C57"/>
    <w:rsid w:val="00204D84"/>
    <w:rsid w:val="00206588"/>
    <w:rsid w:val="00206BF3"/>
    <w:rsid w:val="00207CF2"/>
    <w:rsid w:val="00211EE1"/>
    <w:rsid w:val="0021208D"/>
    <w:rsid w:val="00213DC7"/>
    <w:rsid w:val="0021409C"/>
    <w:rsid w:val="00214F8F"/>
    <w:rsid w:val="00216B65"/>
    <w:rsid w:val="00217BCE"/>
    <w:rsid w:val="00220486"/>
    <w:rsid w:val="002219F3"/>
    <w:rsid w:val="002226F4"/>
    <w:rsid w:val="0022338F"/>
    <w:rsid w:val="002272DE"/>
    <w:rsid w:val="00227F58"/>
    <w:rsid w:val="002307BD"/>
    <w:rsid w:val="00231825"/>
    <w:rsid w:val="002327B6"/>
    <w:rsid w:val="0023324E"/>
    <w:rsid w:val="00234491"/>
    <w:rsid w:val="00236850"/>
    <w:rsid w:val="00240753"/>
    <w:rsid w:val="00241BF2"/>
    <w:rsid w:val="00242544"/>
    <w:rsid w:val="00243EF6"/>
    <w:rsid w:val="0024417D"/>
    <w:rsid w:val="002444DE"/>
    <w:rsid w:val="00246A99"/>
    <w:rsid w:val="00246D29"/>
    <w:rsid w:val="002479F7"/>
    <w:rsid w:val="002507D4"/>
    <w:rsid w:val="00251C0A"/>
    <w:rsid w:val="0025240B"/>
    <w:rsid w:val="0025336E"/>
    <w:rsid w:val="00253595"/>
    <w:rsid w:val="00254475"/>
    <w:rsid w:val="002555C4"/>
    <w:rsid w:val="00255F65"/>
    <w:rsid w:val="00257743"/>
    <w:rsid w:val="00257CD6"/>
    <w:rsid w:val="00262BE9"/>
    <w:rsid w:val="00263A03"/>
    <w:rsid w:val="0026590E"/>
    <w:rsid w:val="00265B3F"/>
    <w:rsid w:val="00265BB1"/>
    <w:rsid w:val="002661CB"/>
    <w:rsid w:val="00266FB5"/>
    <w:rsid w:val="00267B34"/>
    <w:rsid w:val="002719FC"/>
    <w:rsid w:val="002722D5"/>
    <w:rsid w:val="00273DEB"/>
    <w:rsid w:val="00274CE1"/>
    <w:rsid w:val="00275476"/>
    <w:rsid w:val="00276A32"/>
    <w:rsid w:val="00277356"/>
    <w:rsid w:val="00284900"/>
    <w:rsid w:val="0028597D"/>
    <w:rsid w:val="00287F77"/>
    <w:rsid w:val="0029335D"/>
    <w:rsid w:val="002942E6"/>
    <w:rsid w:val="00295618"/>
    <w:rsid w:val="00296DD2"/>
    <w:rsid w:val="002971C3"/>
    <w:rsid w:val="002A1C11"/>
    <w:rsid w:val="002A2164"/>
    <w:rsid w:val="002A2C82"/>
    <w:rsid w:val="002A2EB4"/>
    <w:rsid w:val="002A4F4F"/>
    <w:rsid w:val="002B0784"/>
    <w:rsid w:val="002B079A"/>
    <w:rsid w:val="002B0B73"/>
    <w:rsid w:val="002B0D9C"/>
    <w:rsid w:val="002B0F19"/>
    <w:rsid w:val="002B28F5"/>
    <w:rsid w:val="002B424A"/>
    <w:rsid w:val="002B47F3"/>
    <w:rsid w:val="002B4C0E"/>
    <w:rsid w:val="002B4C2E"/>
    <w:rsid w:val="002B6401"/>
    <w:rsid w:val="002B7C50"/>
    <w:rsid w:val="002C1E67"/>
    <w:rsid w:val="002C2F7A"/>
    <w:rsid w:val="002C375F"/>
    <w:rsid w:val="002C3C14"/>
    <w:rsid w:val="002C5268"/>
    <w:rsid w:val="002C54F7"/>
    <w:rsid w:val="002C5F77"/>
    <w:rsid w:val="002C6555"/>
    <w:rsid w:val="002C6B45"/>
    <w:rsid w:val="002C761D"/>
    <w:rsid w:val="002D1CDB"/>
    <w:rsid w:val="002D345B"/>
    <w:rsid w:val="002D52BD"/>
    <w:rsid w:val="002D53F1"/>
    <w:rsid w:val="002D6258"/>
    <w:rsid w:val="002D62DB"/>
    <w:rsid w:val="002D7B99"/>
    <w:rsid w:val="002E0373"/>
    <w:rsid w:val="002E286D"/>
    <w:rsid w:val="002E2CC0"/>
    <w:rsid w:val="002E3856"/>
    <w:rsid w:val="002E396F"/>
    <w:rsid w:val="002E3D0D"/>
    <w:rsid w:val="002E4402"/>
    <w:rsid w:val="002E4909"/>
    <w:rsid w:val="002E5D40"/>
    <w:rsid w:val="002E7AA9"/>
    <w:rsid w:val="002F0C72"/>
    <w:rsid w:val="002F2714"/>
    <w:rsid w:val="002F4CE9"/>
    <w:rsid w:val="002F4F8A"/>
    <w:rsid w:val="002F76B8"/>
    <w:rsid w:val="002F7E48"/>
    <w:rsid w:val="00300566"/>
    <w:rsid w:val="0030147E"/>
    <w:rsid w:val="00301A44"/>
    <w:rsid w:val="00301FD3"/>
    <w:rsid w:val="00302DCC"/>
    <w:rsid w:val="00302EF0"/>
    <w:rsid w:val="003036A7"/>
    <w:rsid w:val="00303720"/>
    <w:rsid w:val="003105F5"/>
    <w:rsid w:val="003107F3"/>
    <w:rsid w:val="00310F22"/>
    <w:rsid w:val="00311BEB"/>
    <w:rsid w:val="00313736"/>
    <w:rsid w:val="00313D54"/>
    <w:rsid w:val="00314109"/>
    <w:rsid w:val="00315514"/>
    <w:rsid w:val="0031578E"/>
    <w:rsid w:val="003162C2"/>
    <w:rsid w:val="003167A7"/>
    <w:rsid w:val="00320EC8"/>
    <w:rsid w:val="003211FC"/>
    <w:rsid w:val="00322351"/>
    <w:rsid w:val="00322CFA"/>
    <w:rsid w:val="00323EFE"/>
    <w:rsid w:val="003249E9"/>
    <w:rsid w:val="00326F2E"/>
    <w:rsid w:val="00327643"/>
    <w:rsid w:val="00330291"/>
    <w:rsid w:val="0033078E"/>
    <w:rsid w:val="00330C47"/>
    <w:rsid w:val="003310FD"/>
    <w:rsid w:val="00332FFC"/>
    <w:rsid w:val="00333755"/>
    <w:rsid w:val="00333826"/>
    <w:rsid w:val="00333CCF"/>
    <w:rsid w:val="00335255"/>
    <w:rsid w:val="00335298"/>
    <w:rsid w:val="003403B5"/>
    <w:rsid w:val="003405F9"/>
    <w:rsid w:val="0034299F"/>
    <w:rsid w:val="00343906"/>
    <w:rsid w:val="003440A7"/>
    <w:rsid w:val="00344819"/>
    <w:rsid w:val="00345962"/>
    <w:rsid w:val="00347272"/>
    <w:rsid w:val="003544EC"/>
    <w:rsid w:val="003548FB"/>
    <w:rsid w:val="003563C2"/>
    <w:rsid w:val="00356A36"/>
    <w:rsid w:val="003571BF"/>
    <w:rsid w:val="003572F7"/>
    <w:rsid w:val="003578ED"/>
    <w:rsid w:val="00361E19"/>
    <w:rsid w:val="003628E9"/>
    <w:rsid w:val="00363FB3"/>
    <w:rsid w:val="0036668B"/>
    <w:rsid w:val="00371220"/>
    <w:rsid w:val="00371E2B"/>
    <w:rsid w:val="00373460"/>
    <w:rsid w:val="0037383E"/>
    <w:rsid w:val="00374980"/>
    <w:rsid w:val="00375C2C"/>
    <w:rsid w:val="00380A57"/>
    <w:rsid w:val="003815A6"/>
    <w:rsid w:val="0038445D"/>
    <w:rsid w:val="00387E5C"/>
    <w:rsid w:val="00393B75"/>
    <w:rsid w:val="00393CDB"/>
    <w:rsid w:val="003A05B8"/>
    <w:rsid w:val="003A105A"/>
    <w:rsid w:val="003A473A"/>
    <w:rsid w:val="003A47C7"/>
    <w:rsid w:val="003A4A45"/>
    <w:rsid w:val="003A5512"/>
    <w:rsid w:val="003B0C05"/>
    <w:rsid w:val="003B1265"/>
    <w:rsid w:val="003B4366"/>
    <w:rsid w:val="003B572F"/>
    <w:rsid w:val="003B62F1"/>
    <w:rsid w:val="003B6429"/>
    <w:rsid w:val="003B643D"/>
    <w:rsid w:val="003B7A2B"/>
    <w:rsid w:val="003C2923"/>
    <w:rsid w:val="003C47C6"/>
    <w:rsid w:val="003C4875"/>
    <w:rsid w:val="003C4D9E"/>
    <w:rsid w:val="003C79CD"/>
    <w:rsid w:val="003D0D8E"/>
    <w:rsid w:val="003D1CDB"/>
    <w:rsid w:val="003D231A"/>
    <w:rsid w:val="003D330F"/>
    <w:rsid w:val="003D45CD"/>
    <w:rsid w:val="003D5362"/>
    <w:rsid w:val="003D57D1"/>
    <w:rsid w:val="003D6D0D"/>
    <w:rsid w:val="003D6EF0"/>
    <w:rsid w:val="003E0CEA"/>
    <w:rsid w:val="003E1C99"/>
    <w:rsid w:val="003E2708"/>
    <w:rsid w:val="003E398F"/>
    <w:rsid w:val="003E444D"/>
    <w:rsid w:val="003E5C33"/>
    <w:rsid w:val="003F1F2D"/>
    <w:rsid w:val="003F2522"/>
    <w:rsid w:val="003F2A26"/>
    <w:rsid w:val="003F646B"/>
    <w:rsid w:val="003F76F3"/>
    <w:rsid w:val="003F7C06"/>
    <w:rsid w:val="003F7FAD"/>
    <w:rsid w:val="004011B9"/>
    <w:rsid w:val="00402BD8"/>
    <w:rsid w:val="00403053"/>
    <w:rsid w:val="00403D2C"/>
    <w:rsid w:val="00403E22"/>
    <w:rsid w:val="00405C56"/>
    <w:rsid w:val="00410A53"/>
    <w:rsid w:val="00410DEA"/>
    <w:rsid w:val="00411653"/>
    <w:rsid w:val="00411BBA"/>
    <w:rsid w:val="00413575"/>
    <w:rsid w:val="00414AAF"/>
    <w:rsid w:val="00414B1E"/>
    <w:rsid w:val="00415FCC"/>
    <w:rsid w:val="00416708"/>
    <w:rsid w:val="0041705C"/>
    <w:rsid w:val="00421144"/>
    <w:rsid w:val="00422301"/>
    <w:rsid w:val="00422E20"/>
    <w:rsid w:val="00423FC2"/>
    <w:rsid w:val="0042552A"/>
    <w:rsid w:val="00426341"/>
    <w:rsid w:val="00426741"/>
    <w:rsid w:val="00426BF9"/>
    <w:rsid w:val="00427E5B"/>
    <w:rsid w:val="00430570"/>
    <w:rsid w:val="00431FDF"/>
    <w:rsid w:val="004323AF"/>
    <w:rsid w:val="0043566A"/>
    <w:rsid w:val="004359CA"/>
    <w:rsid w:val="00444BFB"/>
    <w:rsid w:val="00447AD2"/>
    <w:rsid w:val="00447C32"/>
    <w:rsid w:val="00453146"/>
    <w:rsid w:val="004536D2"/>
    <w:rsid w:val="00454100"/>
    <w:rsid w:val="004544B1"/>
    <w:rsid w:val="00455187"/>
    <w:rsid w:val="0045681A"/>
    <w:rsid w:val="00457114"/>
    <w:rsid w:val="00457DD8"/>
    <w:rsid w:val="00460C00"/>
    <w:rsid w:val="0046232B"/>
    <w:rsid w:val="00462FBB"/>
    <w:rsid w:val="00463166"/>
    <w:rsid w:val="00463B74"/>
    <w:rsid w:val="00465CDC"/>
    <w:rsid w:val="00467267"/>
    <w:rsid w:val="00470A31"/>
    <w:rsid w:val="0047123C"/>
    <w:rsid w:val="00471420"/>
    <w:rsid w:val="00471DF9"/>
    <w:rsid w:val="00472D99"/>
    <w:rsid w:val="00473091"/>
    <w:rsid w:val="00474281"/>
    <w:rsid w:val="004749CF"/>
    <w:rsid w:val="00475B7F"/>
    <w:rsid w:val="00476C7E"/>
    <w:rsid w:val="00477E49"/>
    <w:rsid w:val="00480B9F"/>
    <w:rsid w:val="004865E0"/>
    <w:rsid w:val="0048691A"/>
    <w:rsid w:val="004879E7"/>
    <w:rsid w:val="00490F88"/>
    <w:rsid w:val="00491642"/>
    <w:rsid w:val="00491DDA"/>
    <w:rsid w:val="00492C59"/>
    <w:rsid w:val="00494307"/>
    <w:rsid w:val="0049513C"/>
    <w:rsid w:val="00495A89"/>
    <w:rsid w:val="0049684F"/>
    <w:rsid w:val="004969B2"/>
    <w:rsid w:val="004969C3"/>
    <w:rsid w:val="004A0DB3"/>
    <w:rsid w:val="004A1BE0"/>
    <w:rsid w:val="004A23D1"/>
    <w:rsid w:val="004A561D"/>
    <w:rsid w:val="004A77A0"/>
    <w:rsid w:val="004B11CE"/>
    <w:rsid w:val="004B2B70"/>
    <w:rsid w:val="004B3490"/>
    <w:rsid w:val="004B44E1"/>
    <w:rsid w:val="004B5830"/>
    <w:rsid w:val="004B6056"/>
    <w:rsid w:val="004B6A4F"/>
    <w:rsid w:val="004B6C23"/>
    <w:rsid w:val="004C24C8"/>
    <w:rsid w:val="004C28BD"/>
    <w:rsid w:val="004C33C2"/>
    <w:rsid w:val="004C3A59"/>
    <w:rsid w:val="004C4CAD"/>
    <w:rsid w:val="004C6835"/>
    <w:rsid w:val="004C6C29"/>
    <w:rsid w:val="004D299E"/>
    <w:rsid w:val="004D3DF8"/>
    <w:rsid w:val="004D4077"/>
    <w:rsid w:val="004D4B59"/>
    <w:rsid w:val="004D5619"/>
    <w:rsid w:val="004D5EC7"/>
    <w:rsid w:val="004E0913"/>
    <w:rsid w:val="004E15E6"/>
    <w:rsid w:val="004E2919"/>
    <w:rsid w:val="004E2CB8"/>
    <w:rsid w:val="004E5B69"/>
    <w:rsid w:val="004E72F8"/>
    <w:rsid w:val="004E7E80"/>
    <w:rsid w:val="004E7FC6"/>
    <w:rsid w:val="004F10A6"/>
    <w:rsid w:val="004F2083"/>
    <w:rsid w:val="004F32B2"/>
    <w:rsid w:val="004F4061"/>
    <w:rsid w:val="004F4B11"/>
    <w:rsid w:val="004F54C4"/>
    <w:rsid w:val="004F586E"/>
    <w:rsid w:val="004F5E8B"/>
    <w:rsid w:val="004F6D31"/>
    <w:rsid w:val="00500EF1"/>
    <w:rsid w:val="00501863"/>
    <w:rsid w:val="00502F6F"/>
    <w:rsid w:val="00503FD9"/>
    <w:rsid w:val="005047AC"/>
    <w:rsid w:val="00504F7E"/>
    <w:rsid w:val="00506040"/>
    <w:rsid w:val="00506611"/>
    <w:rsid w:val="005068FC"/>
    <w:rsid w:val="0050788E"/>
    <w:rsid w:val="00510FE2"/>
    <w:rsid w:val="00513D24"/>
    <w:rsid w:val="00516F69"/>
    <w:rsid w:val="00517488"/>
    <w:rsid w:val="00517D75"/>
    <w:rsid w:val="005211AB"/>
    <w:rsid w:val="00521249"/>
    <w:rsid w:val="0052156A"/>
    <w:rsid w:val="00521BC5"/>
    <w:rsid w:val="0052291E"/>
    <w:rsid w:val="00524E9F"/>
    <w:rsid w:val="005252D4"/>
    <w:rsid w:val="0052644E"/>
    <w:rsid w:val="00527CD7"/>
    <w:rsid w:val="00527E8F"/>
    <w:rsid w:val="00527FD1"/>
    <w:rsid w:val="005300BE"/>
    <w:rsid w:val="00530E7D"/>
    <w:rsid w:val="005314A9"/>
    <w:rsid w:val="00532C4B"/>
    <w:rsid w:val="00534461"/>
    <w:rsid w:val="00535468"/>
    <w:rsid w:val="0053595B"/>
    <w:rsid w:val="0053674B"/>
    <w:rsid w:val="00540721"/>
    <w:rsid w:val="00541A72"/>
    <w:rsid w:val="00541AC5"/>
    <w:rsid w:val="00542459"/>
    <w:rsid w:val="00542548"/>
    <w:rsid w:val="00542BE6"/>
    <w:rsid w:val="00544419"/>
    <w:rsid w:val="00551886"/>
    <w:rsid w:val="00552576"/>
    <w:rsid w:val="00552705"/>
    <w:rsid w:val="00552CD2"/>
    <w:rsid w:val="0055392E"/>
    <w:rsid w:val="00553B79"/>
    <w:rsid w:val="00553FCF"/>
    <w:rsid w:val="00554947"/>
    <w:rsid w:val="00554CDB"/>
    <w:rsid w:val="00555060"/>
    <w:rsid w:val="005554FE"/>
    <w:rsid w:val="0055646B"/>
    <w:rsid w:val="005607C3"/>
    <w:rsid w:val="005609B0"/>
    <w:rsid w:val="00561705"/>
    <w:rsid w:val="00561896"/>
    <w:rsid w:val="005624D8"/>
    <w:rsid w:val="005627F7"/>
    <w:rsid w:val="00562AA3"/>
    <w:rsid w:val="00563E22"/>
    <w:rsid w:val="005640EA"/>
    <w:rsid w:val="0056748B"/>
    <w:rsid w:val="005721AC"/>
    <w:rsid w:val="00573DFE"/>
    <w:rsid w:val="00575547"/>
    <w:rsid w:val="00575DBB"/>
    <w:rsid w:val="00575DD2"/>
    <w:rsid w:val="00577169"/>
    <w:rsid w:val="005801B1"/>
    <w:rsid w:val="005812BB"/>
    <w:rsid w:val="005840A2"/>
    <w:rsid w:val="005867BB"/>
    <w:rsid w:val="00590C9A"/>
    <w:rsid w:val="005919F6"/>
    <w:rsid w:val="00591FC8"/>
    <w:rsid w:val="0059255A"/>
    <w:rsid w:val="00592F11"/>
    <w:rsid w:val="00594D50"/>
    <w:rsid w:val="00594D6F"/>
    <w:rsid w:val="005964E1"/>
    <w:rsid w:val="00596CFC"/>
    <w:rsid w:val="005974E8"/>
    <w:rsid w:val="00597B16"/>
    <w:rsid w:val="00597BED"/>
    <w:rsid w:val="005A0647"/>
    <w:rsid w:val="005A2766"/>
    <w:rsid w:val="005A2D3A"/>
    <w:rsid w:val="005A4352"/>
    <w:rsid w:val="005A6B6A"/>
    <w:rsid w:val="005A702E"/>
    <w:rsid w:val="005B21C1"/>
    <w:rsid w:val="005B36E7"/>
    <w:rsid w:val="005B3799"/>
    <w:rsid w:val="005B55BD"/>
    <w:rsid w:val="005B5B16"/>
    <w:rsid w:val="005B5DA5"/>
    <w:rsid w:val="005B7B03"/>
    <w:rsid w:val="005B7CC9"/>
    <w:rsid w:val="005C5DC9"/>
    <w:rsid w:val="005D0DC0"/>
    <w:rsid w:val="005D1858"/>
    <w:rsid w:val="005D3438"/>
    <w:rsid w:val="005D3B77"/>
    <w:rsid w:val="005D6E93"/>
    <w:rsid w:val="005E0BF6"/>
    <w:rsid w:val="005E5070"/>
    <w:rsid w:val="005F0737"/>
    <w:rsid w:val="005F0E7F"/>
    <w:rsid w:val="005F1332"/>
    <w:rsid w:val="005F1DD9"/>
    <w:rsid w:val="005F358B"/>
    <w:rsid w:val="005F47C0"/>
    <w:rsid w:val="006005D8"/>
    <w:rsid w:val="00601C30"/>
    <w:rsid w:val="00601DAE"/>
    <w:rsid w:val="006021B8"/>
    <w:rsid w:val="00602A0D"/>
    <w:rsid w:val="00602EED"/>
    <w:rsid w:val="006054F2"/>
    <w:rsid w:val="00605D93"/>
    <w:rsid w:val="006103D2"/>
    <w:rsid w:val="00611295"/>
    <w:rsid w:val="0061134E"/>
    <w:rsid w:val="00611724"/>
    <w:rsid w:val="0061259E"/>
    <w:rsid w:val="00615010"/>
    <w:rsid w:val="00616F5C"/>
    <w:rsid w:val="00617735"/>
    <w:rsid w:val="00617A3A"/>
    <w:rsid w:val="00617D2C"/>
    <w:rsid w:val="00617E45"/>
    <w:rsid w:val="00620DDF"/>
    <w:rsid w:val="00621C32"/>
    <w:rsid w:val="00622C7F"/>
    <w:rsid w:val="00622DBA"/>
    <w:rsid w:val="00625E55"/>
    <w:rsid w:val="00625E9A"/>
    <w:rsid w:val="006260F3"/>
    <w:rsid w:val="00627224"/>
    <w:rsid w:val="00627BC3"/>
    <w:rsid w:val="00630B72"/>
    <w:rsid w:val="00630E55"/>
    <w:rsid w:val="00633BC3"/>
    <w:rsid w:val="00633D69"/>
    <w:rsid w:val="00633F94"/>
    <w:rsid w:val="00634B23"/>
    <w:rsid w:val="0063531A"/>
    <w:rsid w:val="00635A42"/>
    <w:rsid w:val="00635D8B"/>
    <w:rsid w:val="006369E4"/>
    <w:rsid w:val="00636E51"/>
    <w:rsid w:val="00637E3A"/>
    <w:rsid w:val="00641617"/>
    <w:rsid w:val="00641E03"/>
    <w:rsid w:val="00642D91"/>
    <w:rsid w:val="00645781"/>
    <w:rsid w:val="00645DCD"/>
    <w:rsid w:val="006461F0"/>
    <w:rsid w:val="006477B4"/>
    <w:rsid w:val="00650390"/>
    <w:rsid w:val="0065292E"/>
    <w:rsid w:val="006542CF"/>
    <w:rsid w:val="006555FE"/>
    <w:rsid w:val="00655665"/>
    <w:rsid w:val="00656B2F"/>
    <w:rsid w:val="006571A5"/>
    <w:rsid w:val="006603AB"/>
    <w:rsid w:val="00660E85"/>
    <w:rsid w:val="00661313"/>
    <w:rsid w:val="00662D1C"/>
    <w:rsid w:val="006657DF"/>
    <w:rsid w:val="00666BA8"/>
    <w:rsid w:val="00666F44"/>
    <w:rsid w:val="006676AF"/>
    <w:rsid w:val="00670C00"/>
    <w:rsid w:val="00672C04"/>
    <w:rsid w:val="006766ED"/>
    <w:rsid w:val="00676802"/>
    <w:rsid w:val="0067700B"/>
    <w:rsid w:val="006774AE"/>
    <w:rsid w:val="00683840"/>
    <w:rsid w:val="006838A4"/>
    <w:rsid w:val="006847D8"/>
    <w:rsid w:val="006859A9"/>
    <w:rsid w:val="00686990"/>
    <w:rsid w:val="006877B6"/>
    <w:rsid w:val="00691F1C"/>
    <w:rsid w:val="00693E67"/>
    <w:rsid w:val="006963FB"/>
    <w:rsid w:val="00696A66"/>
    <w:rsid w:val="006A15A1"/>
    <w:rsid w:val="006A2C15"/>
    <w:rsid w:val="006A30C4"/>
    <w:rsid w:val="006A6EEB"/>
    <w:rsid w:val="006B0223"/>
    <w:rsid w:val="006B0816"/>
    <w:rsid w:val="006B36FD"/>
    <w:rsid w:val="006B3D61"/>
    <w:rsid w:val="006B492E"/>
    <w:rsid w:val="006B5775"/>
    <w:rsid w:val="006B668A"/>
    <w:rsid w:val="006B6FD4"/>
    <w:rsid w:val="006C2E62"/>
    <w:rsid w:val="006C48E6"/>
    <w:rsid w:val="006C7313"/>
    <w:rsid w:val="006C7A6D"/>
    <w:rsid w:val="006C7CD0"/>
    <w:rsid w:val="006C7E51"/>
    <w:rsid w:val="006D0ABF"/>
    <w:rsid w:val="006D196D"/>
    <w:rsid w:val="006D19F3"/>
    <w:rsid w:val="006D2006"/>
    <w:rsid w:val="006D2AB4"/>
    <w:rsid w:val="006D4493"/>
    <w:rsid w:val="006D4E60"/>
    <w:rsid w:val="006D587E"/>
    <w:rsid w:val="006D6A7F"/>
    <w:rsid w:val="006D6BAE"/>
    <w:rsid w:val="006D6BD9"/>
    <w:rsid w:val="006D7ED7"/>
    <w:rsid w:val="006E0234"/>
    <w:rsid w:val="006E1353"/>
    <w:rsid w:val="006E1F16"/>
    <w:rsid w:val="006E20C0"/>
    <w:rsid w:val="006E35CD"/>
    <w:rsid w:val="006E48CB"/>
    <w:rsid w:val="006E5322"/>
    <w:rsid w:val="006E623E"/>
    <w:rsid w:val="006E7C04"/>
    <w:rsid w:val="006F2655"/>
    <w:rsid w:val="006F2ADD"/>
    <w:rsid w:val="006F2BD7"/>
    <w:rsid w:val="006F477E"/>
    <w:rsid w:val="006F5D8F"/>
    <w:rsid w:val="006F794B"/>
    <w:rsid w:val="00701411"/>
    <w:rsid w:val="00702059"/>
    <w:rsid w:val="007024BE"/>
    <w:rsid w:val="007025D2"/>
    <w:rsid w:val="00702A2A"/>
    <w:rsid w:val="007039C5"/>
    <w:rsid w:val="00707649"/>
    <w:rsid w:val="007077D7"/>
    <w:rsid w:val="00710139"/>
    <w:rsid w:val="007106DE"/>
    <w:rsid w:val="00711B95"/>
    <w:rsid w:val="00712185"/>
    <w:rsid w:val="00715328"/>
    <w:rsid w:val="00715811"/>
    <w:rsid w:val="0071640D"/>
    <w:rsid w:val="00717775"/>
    <w:rsid w:val="00717786"/>
    <w:rsid w:val="00717A0D"/>
    <w:rsid w:val="00720381"/>
    <w:rsid w:val="007206ED"/>
    <w:rsid w:val="00721148"/>
    <w:rsid w:val="00721C44"/>
    <w:rsid w:val="00722DC9"/>
    <w:rsid w:val="0072421C"/>
    <w:rsid w:val="0072632C"/>
    <w:rsid w:val="00726459"/>
    <w:rsid w:val="00727796"/>
    <w:rsid w:val="007307D5"/>
    <w:rsid w:val="007349A3"/>
    <w:rsid w:val="00735A02"/>
    <w:rsid w:val="00737C68"/>
    <w:rsid w:val="007409FF"/>
    <w:rsid w:val="00743960"/>
    <w:rsid w:val="007447AA"/>
    <w:rsid w:val="00744925"/>
    <w:rsid w:val="00745B4D"/>
    <w:rsid w:val="007461C8"/>
    <w:rsid w:val="00747149"/>
    <w:rsid w:val="00753C72"/>
    <w:rsid w:val="00754927"/>
    <w:rsid w:val="0075494C"/>
    <w:rsid w:val="00754CA0"/>
    <w:rsid w:val="00754EC3"/>
    <w:rsid w:val="007558A6"/>
    <w:rsid w:val="00756272"/>
    <w:rsid w:val="007564D4"/>
    <w:rsid w:val="00760F22"/>
    <w:rsid w:val="00761334"/>
    <w:rsid w:val="00761713"/>
    <w:rsid w:val="00761FB0"/>
    <w:rsid w:val="007632D1"/>
    <w:rsid w:val="00764FA6"/>
    <w:rsid w:val="00766A5E"/>
    <w:rsid w:val="007672F2"/>
    <w:rsid w:val="007675DE"/>
    <w:rsid w:val="00767DF5"/>
    <w:rsid w:val="00767E4A"/>
    <w:rsid w:val="00771B33"/>
    <w:rsid w:val="007720A6"/>
    <w:rsid w:val="00775087"/>
    <w:rsid w:val="00775481"/>
    <w:rsid w:val="007757DB"/>
    <w:rsid w:val="007758DF"/>
    <w:rsid w:val="00775CF8"/>
    <w:rsid w:val="007773C3"/>
    <w:rsid w:val="00780DDC"/>
    <w:rsid w:val="00781F3D"/>
    <w:rsid w:val="00782A83"/>
    <w:rsid w:val="007853A3"/>
    <w:rsid w:val="007855AA"/>
    <w:rsid w:val="00786D50"/>
    <w:rsid w:val="007871FF"/>
    <w:rsid w:val="00787312"/>
    <w:rsid w:val="007917D6"/>
    <w:rsid w:val="00791C63"/>
    <w:rsid w:val="00793605"/>
    <w:rsid w:val="007937CA"/>
    <w:rsid w:val="00794124"/>
    <w:rsid w:val="00796F67"/>
    <w:rsid w:val="007A1202"/>
    <w:rsid w:val="007A1DAA"/>
    <w:rsid w:val="007A2312"/>
    <w:rsid w:val="007A2ADF"/>
    <w:rsid w:val="007A4788"/>
    <w:rsid w:val="007A480D"/>
    <w:rsid w:val="007A6C69"/>
    <w:rsid w:val="007A6FD0"/>
    <w:rsid w:val="007A713E"/>
    <w:rsid w:val="007A7411"/>
    <w:rsid w:val="007B1B40"/>
    <w:rsid w:val="007B1EB8"/>
    <w:rsid w:val="007B41E2"/>
    <w:rsid w:val="007B524B"/>
    <w:rsid w:val="007B5A23"/>
    <w:rsid w:val="007B7F27"/>
    <w:rsid w:val="007C2451"/>
    <w:rsid w:val="007C2FE9"/>
    <w:rsid w:val="007C34E0"/>
    <w:rsid w:val="007C5423"/>
    <w:rsid w:val="007C7481"/>
    <w:rsid w:val="007C7ACD"/>
    <w:rsid w:val="007D038C"/>
    <w:rsid w:val="007D1DB2"/>
    <w:rsid w:val="007D394A"/>
    <w:rsid w:val="007D4756"/>
    <w:rsid w:val="007D6645"/>
    <w:rsid w:val="007E1A26"/>
    <w:rsid w:val="007E1C28"/>
    <w:rsid w:val="007E1E84"/>
    <w:rsid w:val="007E2146"/>
    <w:rsid w:val="007E441E"/>
    <w:rsid w:val="007E4D8F"/>
    <w:rsid w:val="007E4F60"/>
    <w:rsid w:val="007F2675"/>
    <w:rsid w:val="007F40DC"/>
    <w:rsid w:val="007F6EDA"/>
    <w:rsid w:val="007F70FB"/>
    <w:rsid w:val="007F763D"/>
    <w:rsid w:val="007F7CB1"/>
    <w:rsid w:val="00800731"/>
    <w:rsid w:val="00800DD9"/>
    <w:rsid w:val="008027CC"/>
    <w:rsid w:val="00803231"/>
    <w:rsid w:val="0080481F"/>
    <w:rsid w:val="00807485"/>
    <w:rsid w:val="0081095C"/>
    <w:rsid w:val="008111DF"/>
    <w:rsid w:val="008141DA"/>
    <w:rsid w:val="0081572B"/>
    <w:rsid w:val="00816C3B"/>
    <w:rsid w:val="00820EAA"/>
    <w:rsid w:val="008210BC"/>
    <w:rsid w:val="00821BBF"/>
    <w:rsid w:val="00822109"/>
    <w:rsid w:val="008222B0"/>
    <w:rsid w:val="0082239B"/>
    <w:rsid w:val="00822560"/>
    <w:rsid w:val="0082334F"/>
    <w:rsid w:val="00823D19"/>
    <w:rsid w:val="008246D6"/>
    <w:rsid w:val="00825B7C"/>
    <w:rsid w:val="00827815"/>
    <w:rsid w:val="008307D6"/>
    <w:rsid w:val="00832D06"/>
    <w:rsid w:val="00832E3D"/>
    <w:rsid w:val="00833590"/>
    <w:rsid w:val="008338EC"/>
    <w:rsid w:val="00835044"/>
    <w:rsid w:val="00835FBB"/>
    <w:rsid w:val="008363B6"/>
    <w:rsid w:val="00837124"/>
    <w:rsid w:val="008371E0"/>
    <w:rsid w:val="00837B62"/>
    <w:rsid w:val="00842C29"/>
    <w:rsid w:val="00846D2C"/>
    <w:rsid w:val="008476F7"/>
    <w:rsid w:val="00847BAB"/>
    <w:rsid w:val="0085086C"/>
    <w:rsid w:val="00851921"/>
    <w:rsid w:val="0086056F"/>
    <w:rsid w:val="008627AC"/>
    <w:rsid w:val="0086323D"/>
    <w:rsid w:val="008635ED"/>
    <w:rsid w:val="00864E09"/>
    <w:rsid w:val="00865E62"/>
    <w:rsid w:val="00866C5B"/>
    <w:rsid w:val="00866E57"/>
    <w:rsid w:val="008677A4"/>
    <w:rsid w:val="00871540"/>
    <w:rsid w:val="0087270A"/>
    <w:rsid w:val="008734B5"/>
    <w:rsid w:val="008734DE"/>
    <w:rsid w:val="00874BA4"/>
    <w:rsid w:val="0087580B"/>
    <w:rsid w:val="00876E84"/>
    <w:rsid w:val="008816D4"/>
    <w:rsid w:val="00881F35"/>
    <w:rsid w:val="008821CC"/>
    <w:rsid w:val="008825E2"/>
    <w:rsid w:val="00883D28"/>
    <w:rsid w:val="00884B44"/>
    <w:rsid w:val="008861D3"/>
    <w:rsid w:val="0088695E"/>
    <w:rsid w:val="0088786A"/>
    <w:rsid w:val="008925E6"/>
    <w:rsid w:val="00894454"/>
    <w:rsid w:val="008965BE"/>
    <w:rsid w:val="00897814"/>
    <w:rsid w:val="008A2D81"/>
    <w:rsid w:val="008A3063"/>
    <w:rsid w:val="008A341D"/>
    <w:rsid w:val="008A47E9"/>
    <w:rsid w:val="008A6390"/>
    <w:rsid w:val="008A658C"/>
    <w:rsid w:val="008B1B93"/>
    <w:rsid w:val="008B1F2D"/>
    <w:rsid w:val="008B3947"/>
    <w:rsid w:val="008B42A2"/>
    <w:rsid w:val="008B653B"/>
    <w:rsid w:val="008B6B8D"/>
    <w:rsid w:val="008B7750"/>
    <w:rsid w:val="008B7C3A"/>
    <w:rsid w:val="008C15C9"/>
    <w:rsid w:val="008C2AAE"/>
    <w:rsid w:val="008C3199"/>
    <w:rsid w:val="008C3FE4"/>
    <w:rsid w:val="008C59A2"/>
    <w:rsid w:val="008C75F9"/>
    <w:rsid w:val="008C7D39"/>
    <w:rsid w:val="008C7DE3"/>
    <w:rsid w:val="008D14F9"/>
    <w:rsid w:val="008D29E0"/>
    <w:rsid w:val="008D3053"/>
    <w:rsid w:val="008D3F4F"/>
    <w:rsid w:val="008D4688"/>
    <w:rsid w:val="008D4E3C"/>
    <w:rsid w:val="008D5A5C"/>
    <w:rsid w:val="008D5BEF"/>
    <w:rsid w:val="008D5C3B"/>
    <w:rsid w:val="008D65C8"/>
    <w:rsid w:val="008D691E"/>
    <w:rsid w:val="008D6936"/>
    <w:rsid w:val="008E00A2"/>
    <w:rsid w:val="008E0B49"/>
    <w:rsid w:val="008E1031"/>
    <w:rsid w:val="008E11EE"/>
    <w:rsid w:val="008E2AB3"/>
    <w:rsid w:val="008E3C34"/>
    <w:rsid w:val="008E4A69"/>
    <w:rsid w:val="008E5532"/>
    <w:rsid w:val="008E68A7"/>
    <w:rsid w:val="008E7934"/>
    <w:rsid w:val="008E7A4E"/>
    <w:rsid w:val="008F16E3"/>
    <w:rsid w:val="008F28A4"/>
    <w:rsid w:val="008F521C"/>
    <w:rsid w:val="008F6198"/>
    <w:rsid w:val="008F6B62"/>
    <w:rsid w:val="008F7B91"/>
    <w:rsid w:val="0090089D"/>
    <w:rsid w:val="00902A13"/>
    <w:rsid w:val="0090410C"/>
    <w:rsid w:val="0090489F"/>
    <w:rsid w:val="00904ECD"/>
    <w:rsid w:val="009058D1"/>
    <w:rsid w:val="00914399"/>
    <w:rsid w:val="00914A40"/>
    <w:rsid w:val="00916C2D"/>
    <w:rsid w:val="00921626"/>
    <w:rsid w:val="00922C74"/>
    <w:rsid w:val="009241E0"/>
    <w:rsid w:val="00925388"/>
    <w:rsid w:val="00925AF4"/>
    <w:rsid w:val="0092677F"/>
    <w:rsid w:val="009276D5"/>
    <w:rsid w:val="0092773E"/>
    <w:rsid w:val="00931233"/>
    <w:rsid w:val="009312F4"/>
    <w:rsid w:val="009320AC"/>
    <w:rsid w:val="00932266"/>
    <w:rsid w:val="009330B6"/>
    <w:rsid w:val="00935902"/>
    <w:rsid w:val="00935C67"/>
    <w:rsid w:val="009374DB"/>
    <w:rsid w:val="00937B6D"/>
    <w:rsid w:val="0094069B"/>
    <w:rsid w:val="00943A94"/>
    <w:rsid w:val="00944F53"/>
    <w:rsid w:val="00946F50"/>
    <w:rsid w:val="00950D66"/>
    <w:rsid w:val="0095224A"/>
    <w:rsid w:val="00952425"/>
    <w:rsid w:val="00954A96"/>
    <w:rsid w:val="0095636A"/>
    <w:rsid w:val="00956815"/>
    <w:rsid w:val="009606C6"/>
    <w:rsid w:val="0096393F"/>
    <w:rsid w:val="00964462"/>
    <w:rsid w:val="0096759A"/>
    <w:rsid w:val="009715C4"/>
    <w:rsid w:val="009719CE"/>
    <w:rsid w:val="00971E31"/>
    <w:rsid w:val="009720CD"/>
    <w:rsid w:val="00972828"/>
    <w:rsid w:val="00972F19"/>
    <w:rsid w:val="0097360C"/>
    <w:rsid w:val="00975643"/>
    <w:rsid w:val="0097783C"/>
    <w:rsid w:val="00977D27"/>
    <w:rsid w:val="00980B1C"/>
    <w:rsid w:val="009813F0"/>
    <w:rsid w:val="00982DB0"/>
    <w:rsid w:val="00984538"/>
    <w:rsid w:val="009845BE"/>
    <w:rsid w:val="00986914"/>
    <w:rsid w:val="00990820"/>
    <w:rsid w:val="00990AED"/>
    <w:rsid w:val="00992723"/>
    <w:rsid w:val="00992A77"/>
    <w:rsid w:val="00992E77"/>
    <w:rsid w:val="009933B8"/>
    <w:rsid w:val="00993D65"/>
    <w:rsid w:val="00994DE9"/>
    <w:rsid w:val="009976AB"/>
    <w:rsid w:val="009A01E7"/>
    <w:rsid w:val="009A0985"/>
    <w:rsid w:val="009A1CBC"/>
    <w:rsid w:val="009A21F5"/>
    <w:rsid w:val="009A3AE8"/>
    <w:rsid w:val="009A41A8"/>
    <w:rsid w:val="009A4E6C"/>
    <w:rsid w:val="009A598A"/>
    <w:rsid w:val="009A59F1"/>
    <w:rsid w:val="009B1548"/>
    <w:rsid w:val="009B1E69"/>
    <w:rsid w:val="009B21DD"/>
    <w:rsid w:val="009B2655"/>
    <w:rsid w:val="009B29E7"/>
    <w:rsid w:val="009B3705"/>
    <w:rsid w:val="009B3A81"/>
    <w:rsid w:val="009B3DCF"/>
    <w:rsid w:val="009B5379"/>
    <w:rsid w:val="009B7EC2"/>
    <w:rsid w:val="009C1007"/>
    <w:rsid w:val="009C1C40"/>
    <w:rsid w:val="009C2E86"/>
    <w:rsid w:val="009D11A8"/>
    <w:rsid w:val="009D1453"/>
    <w:rsid w:val="009D24B1"/>
    <w:rsid w:val="009D274A"/>
    <w:rsid w:val="009D2978"/>
    <w:rsid w:val="009D2E95"/>
    <w:rsid w:val="009D2FD5"/>
    <w:rsid w:val="009D3246"/>
    <w:rsid w:val="009D3341"/>
    <w:rsid w:val="009D3421"/>
    <w:rsid w:val="009D39C9"/>
    <w:rsid w:val="009D4394"/>
    <w:rsid w:val="009D4543"/>
    <w:rsid w:val="009D4EC0"/>
    <w:rsid w:val="009D577B"/>
    <w:rsid w:val="009E0AA1"/>
    <w:rsid w:val="009E49B6"/>
    <w:rsid w:val="009E64BA"/>
    <w:rsid w:val="009E67C0"/>
    <w:rsid w:val="009E7427"/>
    <w:rsid w:val="009F06FA"/>
    <w:rsid w:val="009F2235"/>
    <w:rsid w:val="009F2995"/>
    <w:rsid w:val="009F321B"/>
    <w:rsid w:val="009F38FF"/>
    <w:rsid w:val="00A00530"/>
    <w:rsid w:val="00A00E59"/>
    <w:rsid w:val="00A025C4"/>
    <w:rsid w:val="00A028D4"/>
    <w:rsid w:val="00A036DB"/>
    <w:rsid w:val="00A0432E"/>
    <w:rsid w:val="00A04334"/>
    <w:rsid w:val="00A107D7"/>
    <w:rsid w:val="00A118F5"/>
    <w:rsid w:val="00A12115"/>
    <w:rsid w:val="00A12443"/>
    <w:rsid w:val="00A12505"/>
    <w:rsid w:val="00A14C39"/>
    <w:rsid w:val="00A14D79"/>
    <w:rsid w:val="00A15BB1"/>
    <w:rsid w:val="00A165F8"/>
    <w:rsid w:val="00A17B37"/>
    <w:rsid w:val="00A23390"/>
    <w:rsid w:val="00A3037C"/>
    <w:rsid w:val="00A30745"/>
    <w:rsid w:val="00A33EE6"/>
    <w:rsid w:val="00A35CF4"/>
    <w:rsid w:val="00A36A27"/>
    <w:rsid w:val="00A371B8"/>
    <w:rsid w:val="00A37DAA"/>
    <w:rsid w:val="00A432E2"/>
    <w:rsid w:val="00A4376E"/>
    <w:rsid w:val="00A43992"/>
    <w:rsid w:val="00A43EEC"/>
    <w:rsid w:val="00A448B3"/>
    <w:rsid w:val="00A46DBC"/>
    <w:rsid w:val="00A51DDB"/>
    <w:rsid w:val="00A52E0D"/>
    <w:rsid w:val="00A5617A"/>
    <w:rsid w:val="00A5628A"/>
    <w:rsid w:val="00A56872"/>
    <w:rsid w:val="00A57E71"/>
    <w:rsid w:val="00A64D62"/>
    <w:rsid w:val="00A67E86"/>
    <w:rsid w:val="00A7141F"/>
    <w:rsid w:val="00A723CF"/>
    <w:rsid w:val="00A72E11"/>
    <w:rsid w:val="00A738A2"/>
    <w:rsid w:val="00A757EE"/>
    <w:rsid w:val="00A75C43"/>
    <w:rsid w:val="00A800B1"/>
    <w:rsid w:val="00A849D2"/>
    <w:rsid w:val="00A84B4D"/>
    <w:rsid w:val="00A84E95"/>
    <w:rsid w:val="00A86FA0"/>
    <w:rsid w:val="00A8738D"/>
    <w:rsid w:val="00A90415"/>
    <w:rsid w:val="00A91B64"/>
    <w:rsid w:val="00A91F59"/>
    <w:rsid w:val="00A935F2"/>
    <w:rsid w:val="00A9479E"/>
    <w:rsid w:val="00A96D1B"/>
    <w:rsid w:val="00AA03ED"/>
    <w:rsid w:val="00AA0AD3"/>
    <w:rsid w:val="00AA4368"/>
    <w:rsid w:val="00AA446B"/>
    <w:rsid w:val="00AA487B"/>
    <w:rsid w:val="00AA4AA2"/>
    <w:rsid w:val="00AA528A"/>
    <w:rsid w:val="00AA732F"/>
    <w:rsid w:val="00AA741A"/>
    <w:rsid w:val="00AA74CD"/>
    <w:rsid w:val="00AA792C"/>
    <w:rsid w:val="00AB0267"/>
    <w:rsid w:val="00AB1004"/>
    <w:rsid w:val="00AB1EDC"/>
    <w:rsid w:val="00AB2030"/>
    <w:rsid w:val="00AB2D50"/>
    <w:rsid w:val="00AB3236"/>
    <w:rsid w:val="00AB456A"/>
    <w:rsid w:val="00AB503E"/>
    <w:rsid w:val="00AB62EA"/>
    <w:rsid w:val="00AC061D"/>
    <w:rsid w:val="00AC0983"/>
    <w:rsid w:val="00AC0EC2"/>
    <w:rsid w:val="00AC2BC1"/>
    <w:rsid w:val="00AC394D"/>
    <w:rsid w:val="00AC4F53"/>
    <w:rsid w:val="00AC721D"/>
    <w:rsid w:val="00AC7752"/>
    <w:rsid w:val="00AC7C40"/>
    <w:rsid w:val="00AD02EB"/>
    <w:rsid w:val="00AD1359"/>
    <w:rsid w:val="00AD2085"/>
    <w:rsid w:val="00AD259B"/>
    <w:rsid w:val="00AD2C3C"/>
    <w:rsid w:val="00AD342E"/>
    <w:rsid w:val="00AD3899"/>
    <w:rsid w:val="00AD4B70"/>
    <w:rsid w:val="00AD6191"/>
    <w:rsid w:val="00AD6BF4"/>
    <w:rsid w:val="00AE1B9B"/>
    <w:rsid w:val="00AE73E8"/>
    <w:rsid w:val="00AF469F"/>
    <w:rsid w:val="00AF565E"/>
    <w:rsid w:val="00AF6BBA"/>
    <w:rsid w:val="00AF77CE"/>
    <w:rsid w:val="00B00844"/>
    <w:rsid w:val="00B00ECF"/>
    <w:rsid w:val="00B0101E"/>
    <w:rsid w:val="00B01ABB"/>
    <w:rsid w:val="00B057A6"/>
    <w:rsid w:val="00B07810"/>
    <w:rsid w:val="00B10D4A"/>
    <w:rsid w:val="00B12DA8"/>
    <w:rsid w:val="00B15FBE"/>
    <w:rsid w:val="00B1749B"/>
    <w:rsid w:val="00B17ED6"/>
    <w:rsid w:val="00B20E11"/>
    <w:rsid w:val="00B21840"/>
    <w:rsid w:val="00B21A95"/>
    <w:rsid w:val="00B21F5E"/>
    <w:rsid w:val="00B226E3"/>
    <w:rsid w:val="00B22D4B"/>
    <w:rsid w:val="00B246C0"/>
    <w:rsid w:val="00B24B93"/>
    <w:rsid w:val="00B2510C"/>
    <w:rsid w:val="00B2657A"/>
    <w:rsid w:val="00B30420"/>
    <w:rsid w:val="00B326A8"/>
    <w:rsid w:val="00B32B98"/>
    <w:rsid w:val="00B3331D"/>
    <w:rsid w:val="00B33E9E"/>
    <w:rsid w:val="00B41092"/>
    <w:rsid w:val="00B412EF"/>
    <w:rsid w:val="00B41A97"/>
    <w:rsid w:val="00B41ECB"/>
    <w:rsid w:val="00B4291E"/>
    <w:rsid w:val="00B42A04"/>
    <w:rsid w:val="00B4309C"/>
    <w:rsid w:val="00B45250"/>
    <w:rsid w:val="00B45415"/>
    <w:rsid w:val="00B47AD7"/>
    <w:rsid w:val="00B514EA"/>
    <w:rsid w:val="00B51996"/>
    <w:rsid w:val="00B54DB8"/>
    <w:rsid w:val="00B60765"/>
    <w:rsid w:val="00B613F7"/>
    <w:rsid w:val="00B61C5A"/>
    <w:rsid w:val="00B6257D"/>
    <w:rsid w:val="00B64212"/>
    <w:rsid w:val="00B646CD"/>
    <w:rsid w:val="00B64DF8"/>
    <w:rsid w:val="00B669E7"/>
    <w:rsid w:val="00B67AC1"/>
    <w:rsid w:val="00B705BC"/>
    <w:rsid w:val="00B71AB7"/>
    <w:rsid w:val="00B72FE5"/>
    <w:rsid w:val="00B73BFD"/>
    <w:rsid w:val="00B75332"/>
    <w:rsid w:val="00B75B2C"/>
    <w:rsid w:val="00B75B6F"/>
    <w:rsid w:val="00B76561"/>
    <w:rsid w:val="00B8097E"/>
    <w:rsid w:val="00B83A6E"/>
    <w:rsid w:val="00B85ADC"/>
    <w:rsid w:val="00B86666"/>
    <w:rsid w:val="00B87683"/>
    <w:rsid w:val="00B87A86"/>
    <w:rsid w:val="00B903EF"/>
    <w:rsid w:val="00B90822"/>
    <w:rsid w:val="00B91701"/>
    <w:rsid w:val="00B92B9E"/>
    <w:rsid w:val="00B93AE9"/>
    <w:rsid w:val="00B95BC0"/>
    <w:rsid w:val="00B96D01"/>
    <w:rsid w:val="00B97DFE"/>
    <w:rsid w:val="00BA18AF"/>
    <w:rsid w:val="00BA1B3C"/>
    <w:rsid w:val="00BA2EDE"/>
    <w:rsid w:val="00BA46F5"/>
    <w:rsid w:val="00BA482C"/>
    <w:rsid w:val="00BA6423"/>
    <w:rsid w:val="00BA6E4B"/>
    <w:rsid w:val="00BB0523"/>
    <w:rsid w:val="00BB2FCB"/>
    <w:rsid w:val="00BB396F"/>
    <w:rsid w:val="00BB39CA"/>
    <w:rsid w:val="00BB4BC5"/>
    <w:rsid w:val="00BB510B"/>
    <w:rsid w:val="00BB5740"/>
    <w:rsid w:val="00BB6554"/>
    <w:rsid w:val="00BC0168"/>
    <w:rsid w:val="00BC0625"/>
    <w:rsid w:val="00BC24B3"/>
    <w:rsid w:val="00BC25FB"/>
    <w:rsid w:val="00BC397C"/>
    <w:rsid w:val="00BC43F9"/>
    <w:rsid w:val="00BC570B"/>
    <w:rsid w:val="00BC7DC1"/>
    <w:rsid w:val="00BC7E79"/>
    <w:rsid w:val="00BD077E"/>
    <w:rsid w:val="00BD09F9"/>
    <w:rsid w:val="00BD2679"/>
    <w:rsid w:val="00BD3937"/>
    <w:rsid w:val="00BD4C40"/>
    <w:rsid w:val="00BD4C63"/>
    <w:rsid w:val="00BD4F4C"/>
    <w:rsid w:val="00BD572F"/>
    <w:rsid w:val="00BD70D6"/>
    <w:rsid w:val="00BD74E7"/>
    <w:rsid w:val="00BE0214"/>
    <w:rsid w:val="00BE0793"/>
    <w:rsid w:val="00BE2AE7"/>
    <w:rsid w:val="00BE3961"/>
    <w:rsid w:val="00BE3E1B"/>
    <w:rsid w:val="00BE3F2E"/>
    <w:rsid w:val="00BE417D"/>
    <w:rsid w:val="00BE4DE1"/>
    <w:rsid w:val="00BE5BF2"/>
    <w:rsid w:val="00BE610A"/>
    <w:rsid w:val="00BE61A1"/>
    <w:rsid w:val="00BE68F9"/>
    <w:rsid w:val="00BE73F0"/>
    <w:rsid w:val="00BE7492"/>
    <w:rsid w:val="00BE75E5"/>
    <w:rsid w:val="00BE76FE"/>
    <w:rsid w:val="00BF1007"/>
    <w:rsid w:val="00BF2179"/>
    <w:rsid w:val="00BF2C8D"/>
    <w:rsid w:val="00BF3724"/>
    <w:rsid w:val="00BF3773"/>
    <w:rsid w:val="00BF4178"/>
    <w:rsid w:val="00BF482A"/>
    <w:rsid w:val="00C0265C"/>
    <w:rsid w:val="00C03295"/>
    <w:rsid w:val="00C04BBC"/>
    <w:rsid w:val="00C058DD"/>
    <w:rsid w:val="00C07389"/>
    <w:rsid w:val="00C14133"/>
    <w:rsid w:val="00C1486D"/>
    <w:rsid w:val="00C14DA3"/>
    <w:rsid w:val="00C1734D"/>
    <w:rsid w:val="00C17822"/>
    <w:rsid w:val="00C20B6C"/>
    <w:rsid w:val="00C27297"/>
    <w:rsid w:val="00C34226"/>
    <w:rsid w:val="00C35150"/>
    <w:rsid w:val="00C358B5"/>
    <w:rsid w:val="00C37662"/>
    <w:rsid w:val="00C401EE"/>
    <w:rsid w:val="00C40470"/>
    <w:rsid w:val="00C42604"/>
    <w:rsid w:val="00C463E2"/>
    <w:rsid w:val="00C50595"/>
    <w:rsid w:val="00C50B61"/>
    <w:rsid w:val="00C52377"/>
    <w:rsid w:val="00C5275D"/>
    <w:rsid w:val="00C52BE9"/>
    <w:rsid w:val="00C558DD"/>
    <w:rsid w:val="00C55F85"/>
    <w:rsid w:val="00C57486"/>
    <w:rsid w:val="00C57579"/>
    <w:rsid w:val="00C611A7"/>
    <w:rsid w:val="00C636D1"/>
    <w:rsid w:val="00C64073"/>
    <w:rsid w:val="00C6475C"/>
    <w:rsid w:val="00C64EE1"/>
    <w:rsid w:val="00C656ED"/>
    <w:rsid w:val="00C71D27"/>
    <w:rsid w:val="00C71DEB"/>
    <w:rsid w:val="00C7508E"/>
    <w:rsid w:val="00C750EA"/>
    <w:rsid w:val="00C7663F"/>
    <w:rsid w:val="00C76F4C"/>
    <w:rsid w:val="00C77A13"/>
    <w:rsid w:val="00C80D8C"/>
    <w:rsid w:val="00C8192E"/>
    <w:rsid w:val="00C8377D"/>
    <w:rsid w:val="00C83999"/>
    <w:rsid w:val="00C8479C"/>
    <w:rsid w:val="00C84A63"/>
    <w:rsid w:val="00C84C67"/>
    <w:rsid w:val="00C90906"/>
    <w:rsid w:val="00C918F7"/>
    <w:rsid w:val="00C91FAD"/>
    <w:rsid w:val="00C91FE4"/>
    <w:rsid w:val="00C93EA9"/>
    <w:rsid w:val="00C95A09"/>
    <w:rsid w:val="00C96780"/>
    <w:rsid w:val="00C972BE"/>
    <w:rsid w:val="00CA09DB"/>
    <w:rsid w:val="00CA351D"/>
    <w:rsid w:val="00CA4246"/>
    <w:rsid w:val="00CA53E9"/>
    <w:rsid w:val="00CA5BDC"/>
    <w:rsid w:val="00CA5FDB"/>
    <w:rsid w:val="00CB0438"/>
    <w:rsid w:val="00CB0AED"/>
    <w:rsid w:val="00CB178A"/>
    <w:rsid w:val="00CB3270"/>
    <w:rsid w:val="00CB39A3"/>
    <w:rsid w:val="00CB5391"/>
    <w:rsid w:val="00CB648F"/>
    <w:rsid w:val="00CB64A6"/>
    <w:rsid w:val="00CB7286"/>
    <w:rsid w:val="00CB76F8"/>
    <w:rsid w:val="00CC0958"/>
    <w:rsid w:val="00CC0B46"/>
    <w:rsid w:val="00CC2A13"/>
    <w:rsid w:val="00CC2D98"/>
    <w:rsid w:val="00CC3887"/>
    <w:rsid w:val="00CC4578"/>
    <w:rsid w:val="00CC5481"/>
    <w:rsid w:val="00CC57DC"/>
    <w:rsid w:val="00CC5C1A"/>
    <w:rsid w:val="00CC5D43"/>
    <w:rsid w:val="00CC6A85"/>
    <w:rsid w:val="00CC6A94"/>
    <w:rsid w:val="00CC73B3"/>
    <w:rsid w:val="00CC7841"/>
    <w:rsid w:val="00CD134F"/>
    <w:rsid w:val="00CD138C"/>
    <w:rsid w:val="00CD5816"/>
    <w:rsid w:val="00CD6A99"/>
    <w:rsid w:val="00CE0FD1"/>
    <w:rsid w:val="00CE18FF"/>
    <w:rsid w:val="00CE1AED"/>
    <w:rsid w:val="00CE4396"/>
    <w:rsid w:val="00CE46A6"/>
    <w:rsid w:val="00CE5D32"/>
    <w:rsid w:val="00CE6B8B"/>
    <w:rsid w:val="00CE7F63"/>
    <w:rsid w:val="00CF04A4"/>
    <w:rsid w:val="00CF32A1"/>
    <w:rsid w:val="00CF3A11"/>
    <w:rsid w:val="00CF46A1"/>
    <w:rsid w:val="00CF54FA"/>
    <w:rsid w:val="00CF6302"/>
    <w:rsid w:val="00CF660F"/>
    <w:rsid w:val="00CF6A5D"/>
    <w:rsid w:val="00CF70C1"/>
    <w:rsid w:val="00CF748D"/>
    <w:rsid w:val="00D009E0"/>
    <w:rsid w:val="00D00F4D"/>
    <w:rsid w:val="00D010C7"/>
    <w:rsid w:val="00D02772"/>
    <w:rsid w:val="00D02E48"/>
    <w:rsid w:val="00D04821"/>
    <w:rsid w:val="00D1018D"/>
    <w:rsid w:val="00D11121"/>
    <w:rsid w:val="00D11FB2"/>
    <w:rsid w:val="00D14E27"/>
    <w:rsid w:val="00D169DA"/>
    <w:rsid w:val="00D170D0"/>
    <w:rsid w:val="00D17786"/>
    <w:rsid w:val="00D20205"/>
    <w:rsid w:val="00D22306"/>
    <w:rsid w:val="00D22499"/>
    <w:rsid w:val="00D242CB"/>
    <w:rsid w:val="00D2439D"/>
    <w:rsid w:val="00D25659"/>
    <w:rsid w:val="00D257F1"/>
    <w:rsid w:val="00D268E8"/>
    <w:rsid w:val="00D27739"/>
    <w:rsid w:val="00D2795D"/>
    <w:rsid w:val="00D30D32"/>
    <w:rsid w:val="00D30FE2"/>
    <w:rsid w:val="00D31CC9"/>
    <w:rsid w:val="00D32B27"/>
    <w:rsid w:val="00D32DA9"/>
    <w:rsid w:val="00D34936"/>
    <w:rsid w:val="00D371CD"/>
    <w:rsid w:val="00D379CB"/>
    <w:rsid w:val="00D37A49"/>
    <w:rsid w:val="00D40607"/>
    <w:rsid w:val="00D4320E"/>
    <w:rsid w:val="00D43A06"/>
    <w:rsid w:val="00D43BDF"/>
    <w:rsid w:val="00D441A3"/>
    <w:rsid w:val="00D446BA"/>
    <w:rsid w:val="00D44ABA"/>
    <w:rsid w:val="00D4566D"/>
    <w:rsid w:val="00D4594B"/>
    <w:rsid w:val="00D461DB"/>
    <w:rsid w:val="00D51271"/>
    <w:rsid w:val="00D51672"/>
    <w:rsid w:val="00D52713"/>
    <w:rsid w:val="00D550C8"/>
    <w:rsid w:val="00D5526D"/>
    <w:rsid w:val="00D559B1"/>
    <w:rsid w:val="00D55C37"/>
    <w:rsid w:val="00D56EFA"/>
    <w:rsid w:val="00D57C61"/>
    <w:rsid w:val="00D602EE"/>
    <w:rsid w:val="00D6060B"/>
    <w:rsid w:val="00D60824"/>
    <w:rsid w:val="00D621CC"/>
    <w:rsid w:val="00D628F9"/>
    <w:rsid w:val="00D65C46"/>
    <w:rsid w:val="00D65FC6"/>
    <w:rsid w:val="00D65FF1"/>
    <w:rsid w:val="00D71356"/>
    <w:rsid w:val="00D71D45"/>
    <w:rsid w:val="00D736B6"/>
    <w:rsid w:val="00D74426"/>
    <w:rsid w:val="00D74BF2"/>
    <w:rsid w:val="00D74D17"/>
    <w:rsid w:val="00D74E6F"/>
    <w:rsid w:val="00D76F84"/>
    <w:rsid w:val="00D775C6"/>
    <w:rsid w:val="00D77B6B"/>
    <w:rsid w:val="00D809D7"/>
    <w:rsid w:val="00D80C6A"/>
    <w:rsid w:val="00D81966"/>
    <w:rsid w:val="00D8267D"/>
    <w:rsid w:val="00D82EBB"/>
    <w:rsid w:val="00D84153"/>
    <w:rsid w:val="00D84E74"/>
    <w:rsid w:val="00D86B10"/>
    <w:rsid w:val="00D87348"/>
    <w:rsid w:val="00D905B0"/>
    <w:rsid w:val="00D91034"/>
    <w:rsid w:val="00D91E48"/>
    <w:rsid w:val="00D921A8"/>
    <w:rsid w:val="00D937FA"/>
    <w:rsid w:val="00DA11AD"/>
    <w:rsid w:val="00DA1C7D"/>
    <w:rsid w:val="00DA24FB"/>
    <w:rsid w:val="00DA3F03"/>
    <w:rsid w:val="00DA619D"/>
    <w:rsid w:val="00DA61D7"/>
    <w:rsid w:val="00DB0819"/>
    <w:rsid w:val="00DB192B"/>
    <w:rsid w:val="00DB26B6"/>
    <w:rsid w:val="00DB2C98"/>
    <w:rsid w:val="00DB2F08"/>
    <w:rsid w:val="00DB50FA"/>
    <w:rsid w:val="00DB513E"/>
    <w:rsid w:val="00DB646E"/>
    <w:rsid w:val="00DB67C1"/>
    <w:rsid w:val="00DB6D20"/>
    <w:rsid w:val="00DB7A47"/>
    <w:rsid w:val="00DC2A76"/>
    <w:rsid w:val="00DC3825"/>
    <w:rsid w:val="00DC40AF"/>
    <w:rsid w:val="00DC5584"/>
    <w:rsid w:val="00DC563D"/>
    <w:rsid w:val="00DC589B"/>
    <w:rsid w:val="00DC5C73"/>
    <w:rsid w:val="00DC79CA"/>
    <w:rsid w:val="00DD44D6"/>
    <w:rsid w:val="00DD55F2"/>
    <w:rsid w:val="00DD6C06"/>
    <w:rsid w:val="00DD77AB"/>
    <w:rsid w:val="00DE161C"/>
    <w:rsid w:val="00DE1745"/>
    <w:rsid w:val="00DE17FB"/>
    <w:rsid w:val="00DE1B14"/>
    <w:rsid w:val="00DE331A"/>
    <w:rsid w:val="00DE33D8"/>
    <w:rsid w:val="00DE4271"/>
    <w:rsid w:val="00DE59F8"/>
    <w:rsid w:val="00DE7697"/>
    <w:rsid w:val="00DE7F42"/>
    <w:rsid w:val="00DF04BE"/>
    <w:rsid w:val="00DF121A"/>
    <w:rsid w:val="00DF151D"/>
    <w:rsid w:val="00DF3030"/>
    <w:rsid w:val="00DF5DD2"/>
    <w:rsid w:val="00DF629B"/>
    <w:rsid w:val="00DF691C"/>
    <w:rsid w:val="00E009F7"/>
    <w:rsid w:val="00E01790"/>
    <w:rsid w:val="00E02C61"/>
    <w:rsid w:val="00E02F2D"/>
    <w:rsid w:val="00E0357D"/>
    <w:rsid w:val="00E05890"/>
    <w:rsid w:val="00E06D85"/>
    <w:rsid w:val="00E1025D"/>
    <w:rsid w:val="00E106C9"/>
    <w:rsid w:val="00E14458"/>
    <w:rsid w:val="00E144EB"/>
    <w:rsid w:val="00E15336"/>
    <w:rsid w:val="00E15CB2"/>
    <w:rsid w:val="00E15D21"/>
    <w:rsid w:val="00E164A7"/>
    <w:rsid w:val="00E202D9"/>
    <w:rsid w:val="00E20325"/>
    <w:rsid w:val="00E205AD"/>
    <w:rsid w:val="00E220CC"/>
    <w:rsid w:val="00E23704"/>
    <w:rsid w:val="00E2450C"/>
    <w:rsid w:val="00E26405"/>
    <w:rsid w:val="00E3167B"/>
    <w:rsid w:val="00E325C6"/>
    <w:rsid w:val="00E32FDB"/>
    <w:rsid w:val="00E333AC"/>
    <w:rsid w:val="00E33E31"/>
    <w:rsid w:val="00E3670E"/>
    <w:rsid w:val="00E37286"/>
    <w:rsid w:val="00E37C76"/>
    <w:rsid w:val="00E40248"/>
    <w:rsid w:val="00E42329"/>
    <w:rsid w:val="00E42D82"/>
    <w:rsid w:val="00E43923"/>
    <w:rsid w:val="00E463F6"/>
    <w:rsid w:val="00E468F8"/>
    <w:rsid w:val="00E47955"/>
    <w:rsid w:val="00E50641"/>
    <w:rsid w:val="00E52371"/>
    <w:rsid w:val="00E525D9"/>
    <w:rsid w:val="00E54B99"/>
    <w:rsid w:val="00E60249"/>
    <w:rsid w:val="00E61E29"/>
    <w:rsid w:val="00E62716"/>
    <w:rsid w:val="00E63509"/>
    <w:rsid w:val="00E637AB"/>
    <w:rsid w:val="00E6427B"/>
    <w:rsid w:val="00E642DD"/>
    <w:rsid w:val="00E645BD"/>
    <w:rsid w:val="00E65658"/>
    <w:rsid w:val="00E66A1B"/>
    <w:rsid w:val="00E6729F"/>
    <w:rsid w:val="00E702A7"/>
    <w:rsid w:val="00E72E73"/>
    <w:rsid w:val="00E73D67"/>
    <w:rsid w:val="00E73EE4"/>
    <w:rsid w:val="00E75FDB"/>
    <w:rsid w:val="00E76333"/>
    <w:rsid w:val="00E779F6"/>
    <w:rsid w:val="00E80238"/>
    <w:rsid w:val="00E81DA0"/>
    <w:rsid w:val="00E81F0C"/>
    <w:rsid w:val="00E82C4B"/>
    <w:rsid w:val="00E83AFE"/>
    <w:rsid w:val="00E85203"/>
    <w:rsid w:val="00E879C2"/>
    <w:rsid w:val="00E912BA"/>
    <w:rsid w:val="00E934CA"/>
    <w:rsid w:val="00E940EB"/>
    <w:rsid w:val="00E94BB1"/>
    <w:rsid w:val="00E95557"/>
    <w:rsid w:val="00E978F7"/>
    <w:rsid w:val="00EA08C3"/>
    <w:rsid w:val="00EA2523"/>
    <w:rsid w:val="00EA367C"/>
    <w:rsid w:val="00EA4842"/>
    <w:rsid w:val="00EA488F"/>
    <w:rsid w:val="00EA531D"/>
    <w:rsid w:val="00EA7D70"/>
    <w:rsid w:val="00EB0A7E"/>
    <w:rsid w:val="00EB16DB"/>
    <w:rsid w:val="00EB2737"/>
    <w:rsid w:val="00EB2E95"/>
    <w:rsid w:val="00EB3168"/>
    <w:rsid w:val="00EB3804"/>
    <w:rsid w:val="00EB4137"/>
    <w:rsid w:val="00EB4CA2"/>
    <w:rsid w:val="00EB4E03"/>
    <w:rsid w:val="00EB5689"/>
    <w:rsid w:val="00EC0892"/>
    <w:rsid w:val="00EC345A"/>
    <w:rsid w:val="00EC3C34"/>
    <w:rsid w:val="00EC5146"/>
    <w:rsid w:val="00EC605C"/>
    <w:rsid w:val="00EC7AA9"/>
    <w:rsid w:val="00ED083F"/>
    <w:rsid w:val="00ED0D73"/>
    <w:rsid w:val="00ED192E"/>
    <w:rsid w:val="00ED2C66"/>
    <w:rsid w:val="00ED32E6"/>
    <w:rsid w:val="00ED453B"/>
    <w:rsid w:val="00ED45AE"/>
    <w:rsid w:val="00ED4949"/>
    <w:rsid w:val="00ED524B"/>
    <w:rsid w:val="00ED5B8A"/>
    <w:rsid w:val="00ED6772"/>
    <w:rsid w:val="00ED6E98"/>
    <w:rsid w:val="00ED70C9"/>
    <w:rsid w:val="00EE10A3"/>
    <w:rsid w:val="00EE110F"/>
    <w:rsid w:val="00EE3296"/>
    <w:rsid w:val="00EE5A03"/>
    <w:rsid w:val="00EE5D42"/>
    <w:rsid w:val="00EE75E8"/>
    <w:rsid w:val="00EE7C40"/>
    <w:rsid w:val="00EF026D"/>
    <w:rsid w:val="00EF2875"/>
    <w:rsid w:val="00EF6049"/>
    <w:rsid w:val="00EF6A58"/>
    <w:rsid w:val="00EF74DB"/>
    <w:rsid w:val="00F00DA7"/>
    <w:rsid w:val="00F00E45"/>
    <w:rsid w:val="00F01476"/>
    <w:rsid w:val="00F01DB7"/>
    <w:rsid w:val="00F0621B"/>
    <w:rsid w:val="00F0786D"/>
    <w:rsid w:val="00F07D1C"/>
    <w:rsid w:val="00F10544"/>
    <w:rsid w:val="00F12827"/>
    <w:rsid w:val="00F13291"/>
    <w:rsid w:val="00F1592E"/>
    <w:rsid w:val="00F16121"/>
    <w:rsid w:val="00F16E7B"/>
    <w:rsid w:val="00F1731A"/>
    <w:rsid w:val="00F174C2"/>
    <w:rsid w:val="00F17D97"/>
    <w:rsid w:val="00F20EDE"/>
    <w:rsid w:val="00F21B7F"/>
    <w:rsid w:val="00F23CB2"/>
    <w:rsid w:val="00F2490F"/>
    <w:rsid w:val="00F25C2D"/>
    <w:rsid w:val="00F26873"/>
    <w:rsid w:val="00F26DBA"/>
    <w:rsid w:val="00F27594"/>
    <w:rsid w:val="00F2765E"/>
    <w:rsid w:val="00F279AE"/>
    <w:rsid w:val="00F301CE"/>
    <w:rsid w:val="00F30546"/>
    <w:rsid w:val="00F3282D"/>
    <w:rsid w:val="00F34038"/>
    <w:rsid w:val="00F34E18"/>
    <w:rsid w:val="00F36EA2"/>
    <w:rsid w:val="00F37B4E"/>
    <w:rsid w:val="00F41A0E"/>
    <w:rsid w:val="00F4223E"/>
    <w:rsid w:val="00F42F18"/>
    <w:rsid w:val="00F43066"/>
    <w:rsid w:val="00F44991"/>
    <w:rsid w:val="00F44B23"/>
    <w:rsid w:val="00F465C5"/>
    <w:rsid w:val="00F47109"/>
    <w:rsid w:val="00F51A49"/>
    <w:rsid w:val="00F51DE2"/>
    <w:rsid w:val="00F52521"/>
    <w:rsid w:val="00F52A19"/>
    <w:rsid w:val="00F52AA3"/>
    <w:rsid w:val="00F530AE"/>
    <w:rsid w:val="00F53A38"/>
    <w:rsid w:val="00F53FDD"/>
    <w:rsid w:val="00F54455"/>
    <w:rsid w:val="00F548D1"/>
    <w:rsid w:val="00F55333"/>
    <w:rsid w:val="00F56DAB"/>
    <w:rsid w:val="00F60060"/>
    <w:rsid w:val="00F60BF7"/>
    <w:rsid w:val="00F61350"/>
    <w:rsid w:val="00F62DA1"/>
    <w:rsid w:val="00F62E5E"/>
    <w:rsid w:val="00F63612"/>
    <w:rsid w:val="00F63B30"/>
    <w:rsid w:val="00F64374"/>
    <w:rsid w:val="00F663B3"/>
    <w:rsid w:val="00F66F12"/>
    <w:rsid w:val="00F7094B"/>
    <w:rsid w:val="00F71684"/>
    <w:rsid w:val="00F75A5A"/>
    <w:rsid w:val="00F77DF2"/>
    <w:rsid w:val="00F81477"/>
    <w:rsid w:val="00F818B9"/>
    <w:rsid w:val="00F84CED"/>
    <w:rsid w:val="00F87B9F"/>
    <w:rsid w:val="00F90D4E"/>
    <w:rsid w:val="00F9307E"/>
    <w:rsid w:val="00F9630F"/>
    <w:rsid w:val="00F97A9E"/>
    <w:rsid w:val="00FA0566"/>
    <w:rsid w:val="00FA296A"/>
    <w:rsid w:val="00FA3452"/>
    <w:rsid w:val="00FA442E"/>
    <w:rsid w:val="00FA4BD0"/>
    <w:rsid w:val="00FA6850"/>
    <w:rsid w:val="00FA7059"/>
    <w:rsid w:val="00FB0FA9"/>
    <w:rsid w:val="00FB1F8A"/>
    <w:rsid w:val="00FB7052"/>
    <w:rsid w:val="00FB7382"/>
    <w:rsid w:val="00FC1146"/>
    <w:rsid w:val="00FC1C85"/>
    <w:rsid w:val="00FC39DF"/>
    <w:rsid w:val="00FC5787"/>
    <w:rsid w:val="00FC6F09"/>
    <w:rsid w:val="00FC7F8B"/>
    <w:rsid w:val="00FD1E1C"/>
    <w:rsid w:val="00FD22C8"/>
    <w:rsid w:val="00FD356B"/>
    <w:rsid w:val="00FD6775"/>
    <w:rsid w:val="00FE15BC"/>
    <w:rsid w:val="00FE3D8A"/>
    <w:rsid w:val="00FE5202"/>
    <w:rsid w:val="00FE6FCE"/>
    <w:rsid w:val="00FE7185"/>
    <w:rsid w:val="00FE72C7"/>
    <w:rsid w:val="00FF08CD"/>
    <w:rsid w:val="00FF0D7E"/>
    <w:rsid w:val="00FF2F2B"/>
    <w:rsid w:val="00FF32DC"/>
    <w:rsid w:val="00FF3881"/>
    <w:rsid w:val="00FF3C3E"/>
    <w:rsid w:val="00FF4212"/>
    <w:rsid w:val="00FF462A"/>
    <w:rsid w:val="00FF5B3A"/>
    <w:rsid w:val="00FF65E2"/>
    <w:rsid w:val="00FF7599"/>
    <w:rsid w:val="00FF78C6"/>
    <w:rsid w:val="6D06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5EEFA6"/>
  <w15:docId w15:val="{D1CD5BF3-80F7-4F6A-9383-E3EB3D09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174C2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D394A"/>
    <w:pPr>
      <w:keepNext/>
      <w:numPr>
        <w:numId w:val="2"/>
      </w:numPr>
      <w:tabs>
        <w:tab w:val="clear" w:pos="810"/>
        <w:tab w:val="num" w:pos="720"/>
      </w:tabs>
      <w:spacing w:after="800"/>
      <w:ind w:left="720"/>
      <w:outlineLvl w:val="0"/>
    </w:pPr>
    <w:rPr>
      <w:rFonts w:ascii="Times New Roman Bold" w:hAnsi="Times New Roman Bold" w:cs="Arial"/>
      <w:b/>
      <w:bCs/>
      <w:caps/>
      <w:kern w:val="32"/>
      <w:sz w:val="44"/>
      <w:szCs w:val="32"/>
      <w:lang w:val="en"/>
    </w:rPr>
  </w:style>
  <w:style w:type="paragraph" w:styleId="2">
    <w:name w:val="heading 2"/>
    <w:basedOn w:val="a0"/>
    <w:next w:val="BodyNoindent"/>
    <w:link w:val="20"/>
    <w:qFormat/>
    <w:rsid w:val="007D394A"/>
    <w:pPr>
      <w:keepNext/>
      <w:numPr>
        <w:ilvl w:val="1"/>
        <w:numId w:val="2"/>
      </w:numPr>
      <w:spacing w:before="480" w:after="240"/>
      <w:outlineLvl w:val="1"/>
    </w:pPr>
    <w:rPr>
      <w:rFonts w:ascii="Times New Roman Bold" w:hAnsi="Times New Roman Bold" w:cs="Arial"/>
      <w:b/>
      <w:bCs/>
      <w:iCs/>
      <w:caps/>
      <w:sz w:val="28"/>
      <w:szCs w:val="28"/>
    </w:rPr>
  </w:style>
  <w:style w:type="paragraph" w:styleId="3">
    <w:name w:val="heading 3"/>
    <w:basedOn w:val="a0"/>
    <w:next w:val="a0"/>
    <w:link w:val="30"/>
    <w:qFormat/>
    <w:rsid w:val="00EF74DB"/>
    <w:pPr>
      <w:keepNext/>
      <w:numPr>
        <w:ilvl w:val="2"/>
        <w:numId w:val="2"/>
      </w:numPr>
      <w:spacing w:before="360" w:after="24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BodyNoindent"/>
    <w:link w:val="40"/>
    <w:rsid w:val="0042552A"/>
    <w:pPr>
      <w:keepNext/>
      <w:numPr>
        <w:ilvl w:val="3"/>
        <w:numId w:val="2"/>
      </w:numPr>
      <w:spacing w:before="480" w:after="240"/>
      <w:outlineLvl w:val="3"/>
    </w:pPr>
    <w:rPr>
      <w:rFonts w:ascii="Arial" w:hAnsi="Arial"/>
      <w:b/>
      <w:bCs/>
      <w:i/>
      <w:sz w:val="22"/>
      <w:szCs w:val="28"/>
    </w:rPr>
  </w:style>
  <w:style w:type="paragraph" w:styleId="5">
    <w:name w:val="heading 5"/>
    <w:basedOn w:val="a0"/>
    <w:next w:val="a0"/>
    <w:rsid w:val="005801B1"/>
    <w:pPr>
      <w:pageBreakBefore/>
      <w:numPr>
        <w:numId w:val="5"/>
      </w:numPr>
      <w:spacing w:after="800"/>
      <w:ind w:left="2592" w:hanging="2592"/>
      <w:outlineLvl w:val="4"/>
    </w:pPr>
    <w:rPr>
      <w:rFonts w:ascii="Arial" w:hAnsi="Arial"/>
      <w:b/>
      <w:bCs/>
      <w:iCs/>
      <w:sz w:val="40"/>
      <w:szCs w:val="26"/>
    </w:rPr>
  </w:style>
  <w:style w:type="paragraph" w:styleId="6">
    <w:name w:val="heading 6"/>
    <w:basedOn w:val="a0"/>
    <w:next w:val="a0"/>
    <w:rsid w:val="004E5B69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rsid w:val="004E5B69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0"/>
    <w:next w:val="a0"/>
    <w:rsid w:val="004E5B6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HEADAPP"/>
    <w:next w:val="a0"/>
    <w:rsid w:val="00641E03"/>
    <w:pPr>
      <w:pageBreakBefore/>
      <w:numPr>
        <w:numId w:val="4"/>
      </w:numPr>
      <w:ind w:left="2592" w:hanging="2592"/>
      <w:outlineLvl w:val="8"/>
    </w:pPr>
    <w:rPr>
      <w:rFonts w:cs="Arial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D394A"/>
    <w:rPr>
      <w:rFonts w:ascii="Times New Roman Bold" w:hAnsi="Times New Roman Bold" w:cs="Arial"/>
      <w:b/>
      <w:bCs/>
      <w:caps/>
      <w:kern w:val="32"/>
      <w:sz w:val="44"/>
      <w:szCs w:val="32"/>
      <w:lang w:val="en"/>
    </w:rPr>
  </w:style>
  <w:style w:type="paragraph" w:customStyle="1" w:styleId="BodyNoindent">
    <w:name w:val="BodyNoindent"/>
    <w:basedOn w:val="a0"/>
    <w:next w:val="a0"/>
    <w:qFormat/>
    <w:rsid w:val="00D57C61"/>
    <w:pPr>
      <w:tabs>
        <w:tab w:val="right" w:pos="9360"/>
      </w:tabs>
      <w:spacing w:before="200" w:after="200" w:line="300" w:lineRule="atLeast"/>
      <w:jc w:val="both"/>
    </w:pPr>
  </w:style>
  <w:style w:type="character" w:customStyle="1" w:styleId="20">
    <w:name w:val="标题 2 字符"/>
    <w:basedOn w:val="a1"/>
    <w:link w:val="2"/>
    <w:rsid w:val="007D394A"/>
    <w:rPr>
      <w:rFonts w:ascii="Times New Roman Bold" w:hAnsi="Times New Roman Bold" w:cs="Arial"/>
      <w:b/>
      <w:bCs/>
      <w:iCs/>
      <w:caps/>
      <w:sz w:val="28"/>
      <w:szCs w:val="28"/>
    </w:rPr>
  </w:style>
  <w:style w:type="character" w:customStyle="1" w:styleId="30">
    <w:name w:val="标题 3 字符"/>
    <w:basedOn w:val="a1"/>
    <w:link w:val="3"/>
    <w:rsid w:val="00EF74DB"/>
    <w:rPr>
      <w:rFonts w:cs="Arial"/>
      <w:b/>
      <w:bCs/>
      <w:sz w:val="24"/>
      <w:szCs w:val="26"/>
    </w:rPr>
  </w:style>
  <w:style w:type="character" w:customStyle="1" w:styleId="40">
    <w:name w:val="标题 4 字符"/>
    <w:basedOn w:val="a1"/>
    <w:link w:val="4"/>
    <w:rsid w:val="0042552A"/>
    <w:rPr>
      <w:rFonts w:ascii="Arial" w:hAnsi="Arial"/>
      <w:b/>
      <w:bCs/>
      <w:i/>
      <w:sz w:val="22"/>
      <w:szCs w:val="28"/>
    </w:rPr>
  </w:style>
  <w:style w:type="paragraph" w:customStyle="1" w:styleId="HEADAPP">
    <w:name w:val="HEADAPP"/>
    <w:link w:val="HEADAPPChar"/>
    <w:rsid w:val="00A7141F"/>
    <w:pPr>
      <w:tabs>
        <w:tab w:val="left" w:pos="2880"/>
      </w:tabs>
      <w:spacing w:after="800"/>
      <w:ind w:left="2880" w:hanging="2880"/>
    </w:pPr>
    <w:rPr>
      <w:b/>
      <w:sz w:val="48"/>
      <w:szCs w:val="24"/>
    </w:rPr>
  </w:style>
  <w:style w:type="character" w:customStyle="1" w:styleId="HEADAPPChar">
    <w:name w:val="HEADAPP Char"/>
    <w:basedOn w:val="a1"/>
    <w:link w:val="HEADAPP"/>
    <w:rsid w:val="00A7141F"/>
    <w:rPr>
      <w:b/>
      <w:sz w:val="48"/>
      <w:szCs w:val="24"/>
    </w:rPr>
  </w:style>
  <w:style w:type="character" w:styleId="a4">
    <w:name w:val="Placeholder Text"/>
    <w:basedOn w:val="a1"/>
    <w:uiPriority w:val="99"/>
    <w:semiHidden/>
    <w:rsid w:val="0042552A"/>
    <w:rPr>
      <w:color w:val="808080"/>
    </w:rPr>
  </w:style>
  <w:style w:type="paragraph" w:customStyle="1" w:styleId="TOCFM">
    <w:name w:val="TOC_FM"/>
    <w:basedOn w:val="TOC1"/>
    <w:rsid w:val="00656B2F"/>
    <w:pPr>
      <w:spacing w:before="240" w:after="240"/>
      <w:ind w:right="432"/>
    </w:pPr>
    <w:rPr>
      <w:caps w:val="0"/>
    </w:rPr>
  </w:style>
  <w:style w:type="paragraph" w:styleId="TOC1">
    <w:name w:val="toc 1"/>
    <w:basedOn w:val="a0"/>
    <w:next w:val="a0"/>
    <w:uiPriority w:val="39"/>
    <w:rsid w:val="00656B2F"/>
    <w:pPr>
      <w:tabs>
        <w:tab w:val="left" w:pos="720"/>
        <w:tab w:val="right" w:leader="dot" w:pos="9360"/>
      </w:tabs>
      <w:spacing w:before="360"/>
      <w:ind w:left="720" w:hanging="720"/>
    </w:pPr>
    <w:rPr>
      <w:rFonts w:ascii="Times New Roman Bold" w:hAnsi="Times New Roman Bold"/>
      <w:b/>
      <w:caps/>
      <w:noProof/>
    </w:rPr>
  </w:style>
  <w:style w:type="paragraph" w:customStyle="1" w:styleId="TOCAppendix">
    <w:name w:val="TOC_Appendix"/>
    <w:basedOn w:val="TOC1"/>
    <w:rsid w:val="00656B2F"/>
    <w:pPr>
      <w:tabs>
        <w:tab w:val="clear" w:pos="720"/>
        <w:tab w:val="left" w:pos="2160"/>
      </w:tabs>
      <w:spacing w:before="240"/>
    </w:pPr>
    <w:rPr>
      <w:caps w:val="0"/>
    </w:rPr>
  </w:style>
  <w:style w:type="paragraph" w:customStyle="1" w:styleId="HEADfrontmatter">
    <w:name w:val="HEADfrontmatter"/>
    <w:next w:val="a0"/>
    <w:link w:val="HEADfrontmatterChar"/>
    <w:qFormat/>
    <w:rsid w:val="00FF3881"/>
    <w:pPr>
      <w:spacing w:after="480"/>
    </w:pPr>
    <w:rPr>
      <w:rFonts w:cs="Arial"/>
      <w:b/>
      <w:caps/>
      <w:sz w:val="44"/>
      <w:szCs w:val="28"/>
    </w:rPr>
  </w:style>
  <w:style w:type="character" w:customStyle="1" w:styleId="HEADfrontmatterChar">
    <w:name w:val="HEADfrontmatter Char"/>
    <w:basedOn w:val="a1"/>
    <w:link w:val="HEADfrontmatter"/>
    <w:rsid w:val="00FF3881"/>
    <w:rPr>
      <w:rFonts w:cs="Arial"/>
      <w:b/>
      <w:caps/>
      <w:sz w:val="44"/>
      <w:szCs w:val="28"/>
    </w:rPr>
  </w:style>
  <w:style w:type="paragraph" w:customStyle="1" w:styleId="PUBdate">
    <w:name w:val="PUBdate"/>
    <w:basedOn w:val="a0"/>
    <w:rsid w:val="00717A0D"/>
    <w:pPr>
      <w:spacing w:before="120"/>
    </w:pPr>
    <w:rPr>
      <w:noProof/>
      <w:sz w:val="28"/>
    </w:rPr>
  </w:style>
  <w:style w:type="paragraph" w:styleId="a5">
    <w:name w:val="footnote text"/>
    <w:basedOn w:val="a0"/>
    <w:semiHidden/>
    <w:rsid w:val="004E5B69"/>
    <w:pPr>
      <w:widowControl w:val="0"/>
    </w:pPr>
    <w:rPr>
      <w:snapToGrid w:val="0"/>
      <w:sz w:val="20"/>
      <w:szCs w:val="20"/>
    </w:rPr>
  </w:style>
  <w:style w:type="character" w:styleId="a6">
    <w:name w:val="footnote reference"/>
    <w:basedOn w:val="a1"/>
    <w:semiHidden/>
    <w:rsid w:val="004E5B69"/>
    <w:rPr>
      <w:rFonts w:ascii="Times New Roman" w:hAnsi="Times New Roman"/>
      <w:sz w:val="20"/>
      <w:vertAlign w:val="superscript"/>
    </w:rPr>
  </w:style>
  <w:style w:type="paragraph" w:customStyle="1" w:styleId="Footnote">
    <w:name w:val="Footnote"/>
    <w:basedOn w:val="a0"/>
    <w:rsid w:val="004E5B69"/>
    <w:pPr>
      <w:spacing w:after="80"/>
      <w:jc w:val="both"/>
    </w:pPr>
    <w:rPr>
      <w:sz w:val="20"/>
      <w:szCs w:val="20"/>
    </w:rPr>
  </w:style>
  <w:style w:type="paragraph" w:styleId="TOC2">
    <w:name w:val="toc 2"/>
    <w:basedOn w:val="a0"/>
    <w:next w:val="a0"/>
    <w:uiPriority w:val="39"/>
    <w:rsid w:val="00656B2F"/>
    <w:pPr>
      <w:tabs>
        <w:tab w:val="left" w:pos="720"/>
        <w:tab w:val="right" w:leader="dot" w:pos="9360"/>
      </w:tabs>
      <w:spacing w:before="120" w:after="120"/>
      <w:ind w:left="1440" w:right="432" w:hanging="720"/>
    </w:pPr>
    <w:rPr>
      <w:rFonts w:ascii="Times New Roman Bold" w:eastAsiaTheme="minorEastAsia" w:hAnsi="Times New Roman Bold" w:cstheme="minorBidi"/>
      <w:b/>
      <w:noProof/>
      <w:szCs w:val="22"/>
    </w:rPr>
  </w:style>
  <w:style w:type="paragraph" w:styleId="TOC3">
    <w:name w:val="toc 3"/>
    <w:basedOn w:val="TOC4"/>
    <w:next w:val="a0"/>
    <w:uiPriority w:val="39"/>
    <w:rsid w:val="00BA18AF"/>
    <w:pPr>
      <w:tabs>
        <w:tab w:val="left" w:pos="720"/>
      </w:tabs>
      <w:spacing w:before="60" w:after="60" w:line="280" w:lineRule="atLeast"/>
      <w:ind w:left="2160" w:right="432" w:hanging="720"/>
    </w:pPr>
    <w:rPr>
      <w:noProof/>
    </w:rPr>
  </w:style>
  <w:style w:type="paragraph" w:styleId="TOC4">
    <w:name w:val="toc 4"/>
    <w:basedOn w:val="a0"/>
    <w:next w:val="a0"/>
    <w:link w:val="TOC40"/>
    <w:autoRedefine/>
    <w:uiPriority w:val="39"/>
    <w:rsid w:val="00656B2F"/>
    <w:pPr>
      <w:tabs>
        <w:tab w:val="left" w:pos="1440"/>
        <w:tab w:val="right" w:leader="dot" w:pos="9360"/>
      </w:tabs>
      <w:spacing w:before="120" w:after="120" w:line="300" w:lineRule="atLeast"/>
      <w:ind w:left="1440" w:right="720" w:hanging="1440"/>
    </w:pPr>
  </w:style>
  <w:style w:type="character" w:customStyle="1" w:styleId="TOC40">
    <w:name w:val="TOC 4 字符"/>
    <w:basedOn w:val="a1"/>
    <w:link w:val="TOC4"/>
    <w:uiPriority w:val="39"/>
    <w:rsid w:val="003A47C7"/>
    <w:rPr>
      <w:sz w:val="24"/>
      <w:szCs w:val="24"/>
    </w:rPr>
  </w:style>
  <w:style w:type="paragraph" w:customStyle="1" w:styleId="AUTHOR">
    <w:name w:val="AUTHOR"/>
    <w:basedOn w:val="a0"/>
    <w:next w:val="a0"/>
    <w:link w:val="AUTHORChar"/>
    <w:rsid w:val="00717A0D"/>
    <w:pPr>
      <w:spacing w:before="120" w:after="120"/>
    </w:pPr>
    <w:rPr>
      <w:b/>
      <w:noProof/>
      <w:sz w:val="32"/>
      <w:szCs w:val="20"/>
    </w:rPr>
  </w:style>
  <w:style w:type="paragraph" w:customStyle="1" w:styleId="AFFILIATION">
    <w:name w:val="AFFILIATION"/>
    <w:basedOn w:val="AUTHOR"/>
    <w:rsid w:val="00717A0D"/>
    <w:pPr>
      <w:spacing w:before="0" w:after="0"/>
    </w:pPr>
    <w:rPr>
      <w:rFonts w:cs="Arial"/>
      <w:b w:val="0"/>
      <w:sz w:val="28"/>
    </w:rPr>
  </w:style>
  <w:style w:type="paragraph" w:customStyle="1" w:styleId="ReportNumber">
    <w:name w:val="ReportNumber"/>
    <w:basedOn w:val="a0"/>
    <w:rsid w:val="00717A0D"/>
    <w:rPr>
      <w:noProof/>
      <w:sz w:val="28"/>
    </w:rPr>
  </w:style>
  <w:style w:type="paragraph" w:styleId="a7">
    <w:name w:val="footer"/>
    <w:basedOn w:val="a0"/>
    <w:link w:val="a8"/>
    <w:uiPriority w:val="99"/>
    <w:rsid w:val="004E5B69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1"/>
    <w:link w:val="a7"/>
    <w:uiPriority w:val="99"/>
    <w:rsid w:val="00F84CED"/>
    <w:rPr>
      <w:sz w:val="24"/>
      <w:szCs w:val="24"/>
    </w:rPr>
  </w:style>
  <w:style w:type="character" w:styleId="a9">
    <w:name w:val="Hyperlink"/>
    <w:basedOn w:val="a1"/>
    <w:uiPriority w:val="99"/>
    <w:unhideWhenUsed/>
    <w:rsid w:val="0014243C"/>
    <w:rPr>
      <w:color w:val="0000FF"/>
      <w:u w:val="single"/>
    </w:rPr>
  </w:style>
  <w:style w:type="paragraph" w:customStyle="1" w:styleId="TableHead">
    <w:name w:val="TableHead"/>
    <w:basedOn w:val="a0"/>
    <w:qFormat/>
    <w:rsid w:val="00BC570B"/>
    <w:pPr>
      <w:spacing w:before="120" w:after="120"/>
      <w:jc w:val="center"/>
    </w:pPr>
    <w:rPr>
      <w:rFonts w:eastAsia="Calibri"/>
      <w:b/>
      <w:noProof/>
      <w:sz w:val="22"/>
      <w:lang w:val="en"/>
    </w:rPr>
  </w:style>
  <w:style w:type="paragraph" w:customStyle="1" w:styleId="TableBody">
    <w:name w:val="TableBody"/>
    <w:basedOn w:val="a0"/>
    <w:qFormat/>
    <w:rsid w:val="00BC570B"/>
    <w:pPr>
      <w:spacing w:before="60" w:after="60"/>
      <w:jc w:val="center"/>
    </w:pPr>
    <w:rPr>
      <w:rFonts w:eastAsia="Calibri"/>
      <w:noProof/>
      <w:sz w:val="20"/>
      <w:lang w:val="en"/>
    </w:rPr>
  </w:style>
  <w:style w:type="paragraph" w:customStyle="1" w:styleId="TableContents">
    <w:name w:val="TableContents"/>
    <w:rsid w:val="00CC5C1A"/>
    <w:pPr>
      <w:tabs>
        <w:tab w:val="left" w:pos="504"/>
        <w:tab w:val="right" w:leader="dot" w:pos="9360"/>
      </w:tabs>
      <w:spacing w:before="120" w:after="120"/>
    </w:pPr>
    <w:rPr>
      <w:rFonts w:ascii="Times New Roman Bold" w:hAnsi="Times New Roman Bold"/>
      <w:b/>
      <w:sz w:val="24"/>
      <w:szCs w:val="24"/>
    </w:rPr>
  </w:style>
  <w:style w:type="paragraph" w:styleId="aa">
    <w:name w:val="Title"/>
    <w:basedOn w:val="a0"/>
    <w:next w:val="a0"/>
    <w:link w:val="ab"/>
    <w:qFormat/>
    <w:rsid w:val="00717A0D"/>
    <w:pPr>
      <w:spacing w:before="1600" w:after="1200" w:line="360" w:lineRule="atLeast"/>
    </w:pPr>
    <w:rPr>
      <w:b/>
      <w:spacing w:val="5"/>
      <w:kern w:val="28"/>
      <w:sz w:val="52"/>
      <w:szCs w:val="52"/>
    </w:rPr>
  </w:style>
  <w:style w:type="character" w:customStyle="1" w:styleId="ab">
    <w:name w:val="标题 字符"/>
    <w:basedOn w:val="a1"/>
    <w:link w:val="aa"/>
    <w:rsid w:val="00717A0D"/>
    <w:rPr>
      <w:b/>
      <w:spacing w:val="5"/>
      <w:kern w:val="28"/>
      <w:sz w:val="52"/>
      <w:szCs w:val="52"/>
    </w:rPr>
  </w:style>
  <w:style w:type="paragraph" w:customStyle="1" w:styleId="CapF">
    <w:name w:val="Cap_F"/>
    <w:next w:val="a0"/>
    <w:qFormat/>
    <w:rsid w:val="00343906"/>
    <w:pPr>
      <w:spacing w:before="240" w:after="240"/>
    </w:pPr>
    <w:rPr>
      <w:rFonts w:ascii="Times New Roman Bold" w:hAnsi="Times New Roman Bold"/>
      <w:b/>
      <w:bCs/>
      <w:sz w:val="24"/>
    </w:rPr>
  </w:style>
  <w:style w:type="paragraph" w:customStyle="1" w:styleId="TableFootnote">
    <w:name w:val="TableFootnote"/>
    <w:basedOn w:val="a0"/>
    <w:rsid w:val="00902A13"/>
    <w:pPr>
      <w:spacing w:before="120"/>
    </w:pPr>
    <w:rPr>
      <w:sz w:val="18"/>
    </w:rPr>
  </w:style>
  <w:style w:type="paragraph" w:customStyle="1" w:styleId="Bullets">
    <w:name w:val="Bullets"/>
    <w:basedOn w:val="a0"/>
    <w:qFormat/>
    <w:rsid w:val="003167A7"/>
    <w:pPr>
      <w:numPr>
        <w:numId w:val="1"/>
      </w:numPr>
      <w:spacing w:before="120" w:after="120" w:line="300" w:lineRule="atLeast"/>
      <w:ind w:left="1080" w:right="720"/>
      <w:jc w:val="both"/>
    </w:pPr>
  </w:style>
  <w:style w:type="paragraph" w:customStyle="1" w:styleId="CapT">
    <w:name w:val="Cap_T"/>
    <w:basedOn w:val="a0"/>
    <w:next w:val="a0"/>
    <w:qFormat/>
    <w:rsid w:val="003167A7"/>
    <w:pPr>
      <w:keepNext/>
      <w:spacing w:before="240" w:after="240"/>
    </w:pPr>
    <w:rPr>
      <w:rFonts w:ascii="Times New Roman Bold" w:hAnsi="Times New Roman Bold"/>
      <w:b/>
      <w:bCs/>
      <w:szCs w:val="20"/>
    </w:rPr>
  </w:style>
  <w:style w:type="paragraph" w:styleId="a">
    <w:name w:val="List Paragraph"/>
    <w:basedOn w:val="a0"/>
    <w:uiPriority w:val="34"/>
    <w:qFormat/>
    <w:rsid w:val="00045CEC"/>
    <w:pPr>
      <w:numPr>
        <w:numId w:val="3"/>
      </w:numPr>
      <w:spacing w:before="120" w:after="120" w:line="300" w:lineRule="atLeast"/>
      <w:ind w:left="1080" w:right="720"/>
    </w:pPr>
    <w:rPr>
      <w:lang w:val="en"/>
    </w:rPr>
  </w:style>
  <w:style w:type="paragraph" w:styleId="ac">
    <w:name w:val="caption"/>
    <w:basedOn w:val="a0"/>
    <w:next w:val="a0"/>
    <w:unhideWhenUsed/>
    <w:qFormat/>
    <w:rsid w:val="00460C00"/>
    <w:pPr>
      <w:spacing w:after="200"/>
      <w:jc w:val="center"/>
    </w:pPr>
    <w:rPr>
      <w:rFonts w:ascii="Arial" w:hAnsi="Arial"/>
      <w:b/>
      <w:bCs/>
      <w:sz w:val="20"/>
      <w:szCs w:val="18"/>
    </w:rPr>
  </w:style>
  <w:style w:type="table" w:styleId="ad">
    <w:name w:val="Table Grid"/>
    <w:basedOn w:val="a2"/>
    <w:uiPriority w:val="59"/>
    <w:unhideWhenUsed/>
    <w:rsid w:val="00BA482C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jc w:val="center"/>
    </w:trPr>
  </w:style>
  <w:style w:type="paragraph" w:styleId="ae">
    <w:name w:val="Normal (Web)"/>
    <w:basedOn w:val="a0"/>
    <w:uiPriority w:val="99"/>
    <w:unhideWhenUsed/>
    <w:rsid w:val="00980B1C"/>
    <w:pPr>
      <w:spacing w:before="100" w:beforeAutospacing="1" w:after="100" w:afterAutospacing="1"/>
    </w:pPr>
  </w:style>
  <w:style w:type="table" w:customStyle="1" w:styleId="TableGrid1">
    <w:name w:val="Table Grid1"/>
    <w:basedOn w:val="a2"/>
    <w:next w:val="ad"/>
    <w:uiPriority w:val="59"/>
    <w:rsid w:val="00463B74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2"/>
    <w:next w:val="ad"/>
    <w:uiPriority w:val="59"/>
    <w:rsid w:val="00463B74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2"/>
    <w:next w:val="ad"/>
    <w:uiPriority w:val="59"/>
    <w:rsid w:val="00463B74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Medium Shading 2 Accent 5"/>
    <w:basedOn w:val="a2"/>
    <w:uiPriority w:val="64"/>
    <w:rsid w:val="008223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PEERTable">
    <w:name w:val="PEER_Table"/>
    <w:basedOn w:val="a2"/>
    <w:uiPriority w:val="99"/>
    <w:rsid w:val="00D550C8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18" w:space="0" w:color="auto"/>
        <w:bottom w:val="single" w:sz="18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240" w:beforeAutospacing="0" w:afterLines="0" w:after="120" w:afterAutospacing="0"/>
      </w:pPr>
      <w:rPr>
        <w:rFonts w:ascii="Arial" w:hAnsi="Arial"/>
        <w:b/>
        <w:sz w:val="20"/>
      </w:rPr>
      <w:tblPr/>
      <w:tcPr>
        <w:tcBorders>
          <w:top w:val="single" w:sz="18" w:space="0" w:color="auto"/>
          <w:left w:val="nil"/>
          <w:bottom w:val="doub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character" w:styleId="af">
    <w:name w:val="annotation reference"/>
    <w:basedOn w:val="a1"/>
    <w:semiHidden/>
    <w:unhideWhenUsed/>
    <w:rsid w:val="00B6257D"/>
    <w:rPr>
      <w:sz w:val="16"/>
      <w:szCs w:val="16"/>
    </w:rPr>
  </w:style>
  <w:style w:type="paragraph" w:styleId="af0">
    <w:name w:val="annotation text"/>
    <w:basedOn w:val="a0"/>
    <w:link w:val="af1"/>
    <w:semiHidden/>
    <w:unhideWhenUsed/>
    <w:rsid w:val="00B6257D"/>
    <w:rPr>
      <w:sz w:val="20"/>
      <w:szCs w:val="20"/>
    </w:rPr>
  </w:style>
  <w:style w:type="character" w:customStyle="1" w:styleId="af1">
    <w:name w:val="批注文字 字符"/>
    <w:basedOn w:val="a1"/>
    <w:link w:val="af0"/>
    <w:semiHidden/>
    <w:rsid w:val="00B6257D"/>
  </w:style>
  <w:style w:type="paragraph" w:styleId="af2">
    <w:name w:val="annotation subject"/>
    <w:basedOn w:val="af0"/>
    <w:next w:val="af0"/>
    <w:link w:val="af3"/>
    <w:semiHidden/>
    <w:unhideWhenUsed/>
    <w:rsid w:val="00B6257D"/>
    <w:rPr>
      <w:b/>
      <w:bCs/>
    </w:rPr>
  </w:style>
  <w:style w:type="character" w:customStyle="1" w:styleId="af3">
    <w:name w:val="批注主题 字符"/>
    <w:basedOn w:val="af1"/>
    <w:link w:val="af2"/>
    <w:semiHidden/>
    <w:rsid w:val="00B6257D"/>
    <w:rPr>
      <w:b/>
      <w:bCs/>
    </w:rPr>
  </w:style>
  <w:style w:type="paragraph" w:styleId="af4">
    <w:name w:val="Revision"/>
    <w:hidden/>
    <w:uiPriority w:val="99"/>
    <w:semiHidden/>
    <w:rsid w:val="00B6257D"/>
    <w:rPr>
      <w:sz w:val="24"/>
      <w:szCs w:val="24"/>
    </w:rPr>
  </w:style>
  <w:style w:type="paragraph" w:styleId="af5">
    <w:name w:val="Balloon Text"/>
    <w:basedOn w:val="a0"/>
    <w:link w:val="af6"/>
    <w:semiHidden/>
    <w:unhideWhenUsed/>
    <w:rsid w:val="00B6257D"/>
    <w:rPr>
      <w:rFonts w:ascii="Tahoma" w:hAnsi="Tahoma" w:cs="Tahoma"/>
      <w:sz w:val="16"/>
      <w:szCs w:val="16"/>
    </w:rPr>
  </w:style>
  <w:style w:type="character" w:customStyle="1" w:styleId="af6">
    <w:name w:val="批注框文本 字符"/>
    <w:basedOn w:val="a1"/>
    <w:link w:val="af5"/>
    <w:semiHidden/>
    <w:rsid w:val="00B6257D"/>
    <w:rPr>
      <w:rFonts w:ascii="Tahoma" w:hAnsi="Tahoma" w:cs="Tahoma"/>
      <w:sz w:val="16"/>
      <w:szCs w:val="16"/>
    </w:rPr>
  </w:style>
  <w:style w:type="table" w:styleId="-1">
    <w:name w:val="Light List Accent 1"/>
    <w:basedOn w:val="a2"/>
    <w:uiPriority w:val="61"/>
    <w:rsid w:val="00D371C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2"/>
    <w:uiPriority w:val="60"/>
    <w:rsid w:val="00D371C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7">
    <w:name w:val="table of figures"/>
    <w:basedOn w:val="a0"/>
    <w:next w:val="a0"/>
    <w:uiPriority w:val="99"/>
    <w:unhideWhenUsed/>
    <w:rsid w:val="003A47C7"/>
  </w:style>
  <w:style w:type="paragraph" w:customStyle="1" w:styleId="Contents">
    <w:name w:val="Contents"/>
    <w:basedOn w:val="HEADfrontmatter"/>
    <w:next w:val="BodyNoindent"/>
    <w:link w:val="ContentsChar"/>
    <w:rsid w:val="00D74BF2"/>
    <w:pPr>
      <w:outlineLvl w:val="0"/>
    </w:pPr>
  </w:style>
  <w:style w:type="character" w:customStyle="1" w:styleId="ContentsChar">
    <w:name w:val="Contents Char"/>
    <w:basedOn w:val="HEADfrontmatterChar"/>
    <w:link w:val="Contents"/>
    <w:rsid w:val="00D74BF2"/>
    <w:rPr>
      <w:rFonts w:ascii="Arial Bold" w:hAnsi="Arial Bold" w:cs="Arial"/>
      <w:b/>
      <w:caps/>
      <w:sz w:val="28"/>
      <w:szCs w:val="28"/>
    </w:rPr>
  </w:style>
  <w:style w:type="character" w:customStyle="1" w:styleId="UnresolvedMention1">
    <w:name w:val="Unresolved Mention1"/>
    <w:basedOn w:val="a1"/>
    <w:uiPriority w:val="99"/>
    <w:semiHidden/>
    <w:unhideWhenUsed/>
    <w:rsid w:val="00204D84"/>
    <w:rPr>
      <w:color w:val="605E5C"/>
      <w:shd w:val="clear" w:color="auto" w:fill="E1DFDD"/>
    </w:rPr>
  </w:style>
  <w:style w:type="paragraph" w:styleId="TOC5">
    <w:name w:val="toc 5"/>
    <w:basedOn w:val="a0"/>
    <w:next w:val="a0"/>
    <w:autoRedefine/>
    <w:uiPriority w:val="39"/>
    <w:unhideWhenUsed/>
    <w:rsid w:val="0041165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UTHORChar">
    <w:name w:val="AUTHOR Char"/>
    <w:basedOn w:val="a1"/>
    <w:link w:val="AUTHOR"/>
    <w:rsid w:val="00717A0D"/>
    <w:rPr>
      <w:b/>
      <w:noProof/>
      <w:sz w:val="32"/>
    </w:rPr>
  </w:style>
  <w:style w:type="paragraph" w:customStyle="1" w:styleId="CaptionTitle">
    <w:name w:val="CaptionTitle"/>
    <w:basedOn w:val="HEADfrontmatter"/>
    <w:qFormat/>
    <w:rsid w:val="000960C6"/>
  </w:style>
  <w:style w:type="character" w:styleId="af8">
    <w:name w:val="Strong"/>
    <w:basedOn w:val="a1"/>
    <w:uiPriority w:val="22"/>
    <w:qFormat/>
    <w:rsid w:val="00A84E95"/>
    <w:rPr>
      <w:b/>
      <w:bCs/>
    </w:rPr>
  </w:style>
  <w:style w:type="character" w:customStyle="1" w:styleId="apple-converted-space">
    <w:name w:val="apple-converted-space"/>
    <w:basedOn w:val="a1"/>
    <w:rsid w:val="00A84E95"/>
  </w:style>
  <w:style w:type="character" w:styleId="af9">
    <w:name w:val="FollowedHyperlink"/>
    <w:basedOn w:val="a1"/>
    <w:semiHidden/>
    <w:unhideWhenUsed/>
    <w:rsid w:val="002E396F"/>
    <w:rPr>
      <w:color w:val="800080" w:themeColor="followedHyperlink"/>
      <w:u w:val="single"/>
    </w:rPr>
  </w:style>
  <w:style w:type="paragraph" w:styleId="afa">
    <w:name w:val="header"/>
    <w:basedOn w:val="a0"/>
    <w:link w:val="afb"/>
    <w:unhideWhenUsed/>
    <w:rsid w:val="00EF6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rsid w:val="00EF6049"/>
    <w:rPr>
      <w:sz w:val="18"/>
      <w:szCs w:val="18"/>
    </w:rPr>
  </w:style>
  <w:style w:type="paragraph" w:customStyle="1" w:styleId="alt">
    <w:name w:val="alt"/>
    <w:basedOn w:val="a0"/>
    <w:rsid w:val="009F38FF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character" w:customStyle="1" w:styleId="keyword">
    <w:name w:val="keyword"/>
    <w:basedOn w:val="a1"/>
    <w:rsid w:val="009F38FF"/>
  </w:style>
  <w:style w:type="character" w:customStyle="1" w:styleId="comment">
    <w:name w:val="comment"/>
    <w:basedOn w:val="a1"/>
    <w:rsid w:val="009F38FF"/>
  </w:style>
  <w:style w:type="character" w:customStyle="1" w:styleId="string">
    <w:name w:val="string"/>
    <w:basedOn w:val="a1"/>
    <w:rsid w:val="009F38FF"/>
  </w:style>
  <w:style w:type="character" w:customStyle="1" w:styleId="number">
    <w:name w:val="number"/>
    <w:basedOn w:val="a1"/>
    <w:rsid w:val="009F38FF"/>
  </w:style>
  <w:style w:type="character" w:customStyle="1" w:styleId="special">
    <w:name w:val="special"/>
    <w:basedOn w:val="a1"/>
    <w:rsid w:val="009F3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656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9759">
              <w:marLeft w:val="0"/>
              <w:marRight w:val="0"/>
              <w:marTop w:val="180"/>
              <w:marBottom w:val="0"/>
              <w:divBdr>
                <w:top w:val="single" w:sz="12" w:space="9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82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147">
              <w:marLeft w:val="0"/>
              <w:marRight w:val="0"/>
              <w:marTop w:val="180"/>
              <w:marBottom w:val="0"/>
              <w:divBdr>
                <w:top w:val="single" w:sz="12" w:space="9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796">
              <w:marLeft w:val="0"/>
              <w:marRight w:val="0"/>
              <w:marTop w:val="180"/>
              <w:marBottom w:val="0"/>
              <w:divBdr>
                <w:top w:val="single" w:sz="12" w:space="9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pitNema\Google%20Drive\Powerpoint_Templates\PEER_Template_April_2015_WORD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Mar14</b:Tag>
    <b:SourceType>Report</b:SourceType>
    <b:Guid>{1C2C7B24-9FB1-4A9C-B12C-0C9B7A7DAF7C}</b:Guid>
    <b:Title>LRFD Seismic Analysis and Design of Bridges Reference Manual: NHI Course No. 130093 and 130093A</b:Title>
    <b:JournalName>No. FHWA-NHI-15-004</b:JournalName>
    <b:Year>2014</b:Year>
    <b:Publisher>FHWA-NHI</b:Publisher>
    <b:Author>
      <b:Author>
        <b:Corporate>FHWA-NHI</b:Corporate>
      </b:Author>
    </b:Author>
    <b:RefOrder>1</b:RefOrder>
  </b:Source>
  <b:Source>
    <b:Tag>Res11</b:Tag>
    <b:SourceType>Report</b:SourceType>
    <b:Guid>{9FC0D1A9-056B-4E8D-881A-13976D714216}</b:Guid>
    <b:Author>
      <b:Author>
        <b:NameList>
          <b:Person>
            <b:Last>Restrepo</b:Last>
            <b:First>J.I.</b:First>
          </b:Person>
          <b:Person>
            <b:Last>Tobolski</b:Last>
            <b:First>M.J.</b:First>
          </b:Person>
          <b:Person>
            <b:Last>Matsumoto</b:Last>
            <b:First>E.E.</b:First>
          </b:Person>
        </b:NameList>
      </b:Author>
    </b:Author>
    <b:Title>Development of a precast bent cap system for seismic regions</b:Title>
    <b:Year>2011</b:Year>
    <b:Publisher>Transportation Research Board</b:Publisher>
    <b:City>Washington, D.C</b:City>
    <b:StandardNumber>Project 12-74</b:StandardNumber>
    <b:ShortTitle>NCHRP Report 681</b:ShortTitle>
    <b:RefOrder>2</b:RefOrder>
  </b:Source>
  <b:Source>
    <b:Tag>Gue11</b:Tag>
    <b:SourceType>ConferenceProceedings</b:SourceType>
    <b:Guid>{BA4CE849-ACA8-464C-BA63-12B0CCFABF17}</b:Guid>
    <b:Author>
      <b:Author>
        <b:NameList>
          <b:Person>
            <b:Last>Guerrini</b:Last>
            <b:First>Gabriele</b:First>
          </b:Person>
          <b:Person>
            <b:Last>Restrepo</b:Last>
            <b:First>JI</b:First>
          </b:Person>
        </b:NameList>
      </b:Author>
    </b:Author>
    <b:Title>Advanced precast concrete dual-shell steel columns</b:Title>
    <b:Year>2011</b:Year>
    <b:City>Tokyo, Japan</b:City>
    <b:Pages>1125-1129</b:Pages>
    <b:ConferenceName>Proceedings., 8th International Conference on Urban Earthquake Engineering</b:ConferenceName>
    <b:Volume>1</b:Volume>
    <b:RefOrder>3</b:RefOrder>
  </b:Source>
  <b:Source>
    <b:Tag>Gue15</b:Tag>
    <b:SourceType>Report</b:SourceType>
    <b:Guid>{D3CCD603-FD86-4600-874C-3B9E64A654D4}</b:Guid>
    <b:Author>
      <b:Author>
        <b:NameList>
          <b:Person>
            <b:Last>Guerrini</b:Last>
            <b:First>G.</b:First>
          </b:Person>
          <b:Person>
            <b:Last>Restrepo</b:Last>
            <b:First>J.</b:First>
            <b:Middle>I.</b:Middle>
          </b:Person>
          <b:Person>
            <b:Last>Vervelidis</b:Last>
            <b:First>A.</b:First>
          </b:Person>
          <b:Person>
            <b:Last>&amp; Massari</b:Last>
            <b:First>M.</b:First>
          </b:Person>
        </b:NameList>
      </b:Author>
    </b:Author>
    <b:Title>Guerrini, Gabriele, Jose I. Restrepo, Athanassios Vervelidis, and Milena Massari. "Self-Centering Precast Concrete Dual-Steel-Shell Columns for Accelerated Bridge Construction: Seismic Performance, Analysis, and Design</b:Title>
    <b:Year>2015</b:Year>
    <b:City>Berkeley, CA</b:City>
    <b:Publisher>Pacific Earthquake Engineering Research Center</b:Publisher>
    <b:RefOrder>4</b:RefOrder>
  </b:Source>
</b:Sources>
</file>

<file path=customXml/itemProps1.xml><?xml version="1.0" encoding="utf-8"?>
<ds:datastoreItem xmlns:ds="http://schemas.openxmlformats.org/officeDocument/2006/customXml" ds:itemID="{BC5B250F-64D4-D14F-8D48-15DB1C7CC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PEER_Template_April_2015_WORD2013.dotx</Template>
  <TotalTime>100</TotalTime>
  <Pages>1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Resilient Columns for Accelerated Bridge Construction</vt:lpstr>
    </vt:vector>
  </TitlesOfParts>
  <Company>PEER</Company>
  <LinksUpToDate>false</LinksUpToDate>
  <CharactersWithSpaces>8741</CharactersWithSpaces>
  <SharedDoc>false</SharedDoc>
  <HyperlinkBase>.\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Resilient Columns for Accelerated Bridge Construction</dc:title>
  <dc:subject/>
  <dc:creator>Arpit</dc:creator>
  <cp:keywords/>
  <dc:description/>
  <cp:lastModifiedBy>. Roc</cp:lastModifiedBy>
  <cp:revision>12</cp:revision>
  <cp:lastPrinted>2021-10-15T23:59:00Z</cp:lastPrinted>
  <dcterms:created xsi:type="dcterms:W3CDTF">2021-10-15T23:49:00Z</dcterms:created>
  <dcterms:modified xsi:type="dcterms:W3CDTF">2022-08-13T04:29:00Z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id="jebvB9pC"/&gt;&lt;style id="http://www.zotero.org/styles/american-society-of-civil-engineers" hasBibliography="1" bibliographyStyleHasBeenSet="1"/&gt;&lt;prefs&gt;&lt;pref name="fieldType" value="Field"/&gt;&lt;pref nam</vt:lpwstr>
  </property>
  <property fmtid="{D5CDD505-2E9C-101B-9397-08002B2CF9AE}" pid="3" name="ZOTERO_PREF_2">
    <vt:lpwstr>e="automaticJournalAbbreviations" value="true"/&gt;&lt;pref name="delayCitationUpdates" value="true"/&gt;&lt;pref name="dontAskDelayCitationUpdates" value="true"/&gt;&lt;/prefs&gt;&lt;/data&gt;</vt:lpwstr>
  </property>
</Properties>
</file>